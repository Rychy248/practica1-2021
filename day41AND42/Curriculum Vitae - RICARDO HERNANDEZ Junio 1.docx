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18"/>
          <w:szCs w:val="22"/>
        </w:rPr>
        <w:alias w:val="Nombre del currículo"/>
        <w:tag w:val="Nombre del currículo"/>
        <w:id w:val="-104278397"/>
        <w:placeholder>
          <w:docPart w:val="1A22965074A4445AA91141E192EB43F7"/>
        </w:placeholder>
        <w:docPartList>
          <w:docPartGallery w:val="Quick Parts"/>
          <w:docPartCategory w:val=" Nombre del currículo"/>
        </w:docPartList>
      </w:sdtPr>
      <w:sdtEndPr>
        <w:rPr>
          <w:sz w:val="22"/>
        </w:rPr>
      </w:sdtEndPr>
      <w:sdtContent>
        <w:p w:rsidR="0030140A" w:rsidRPr="00AA6277" w:rsidRDefault="00F603B0" w:rsidP="00175D83">
          <w:pPr>
            <w:pStyle w:val="Ttulo10"/>
            <w:spacing w:before="0" w:line="276" w:lineRule="auto"/>
            <w:jc w:val="center"/>
            <w:rPr>
              <w:color w:val="002060"/>
              <w:sz w:val="48"/>
            </w:rPr>
          </w:pPr>
          <w:r w:rsidRPr="00A156E0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39098D5E" wp14:editId="3E81235E">
                <wp:simplePos x="0" y="0"/>
                <wp:positionH relativeFrom="margin">
                  <wp:posOffset>156210</wp:posOffset>
                </wp:positionH>
                <wp:positionV relativeFrom="paragraph">
                  <wp:posOffset>120650</wp:posOffset>
                </wp:positionV>
                <wp:extent cx="1616710" cy="2303780"/>
                <wp:effectExtent l="133350" t="114300" r="116840" b="153670"/>
                <wp:wrapThrough wrapText="bothSides">
                  <wp:wrapPolygon edited="0">
                    <wp:start x="-1273" y="-1072"/>
                    <wp:lineTo x="-1782" y="-714"/>
                    <wp:lineTo x="-1527" y="22862"/>
                    <wp:lineTo x="22907" y="22862"/>
                    <wp:lineTo x="22907" y="-1072"/>
                    <wp:lineTo x="-1273" y="-1072"/>
                  </wp:wrapPolygon>
                </wp:wrapThrough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6710" cy="23037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color w:val="800000"/>
                <w:sz w:val="36"/>
                <w:szCs w:val="66"/>
              </w:rPr>
              <w:alias w:val="Autor"/>
              <w:tag w:val=""/>
              <w:id w:val="1823003119"/>
              <w:placeholder>
                <w:docPart w:val="2D1A74A0A479453F968B1E38CCE6F9B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757558" w:rsidRPr="00905A1D">
                <w:rPr>
                  <w:color w:val="800000"/>
                  <w:sz w:val="36"/>
                  <w:szCs w:val="66"/>
                </w:rPr>
                <w:t>A</w:t>
              </w:r>
              <w:r w:rsidR="008C3988" w:rsidRPr="00905A1D">
                <w:rPr>
                  <w:color w:val="800000"/>
                  <w:sz w:val="36"/>
                  <w:szCs w:val="66"/>
                </w:rPr>
                <w:t>ntonio Jorge Ricardo Hernández Gonzales</w:t>
              </w:r>
            </w:sdtContent>
          </w:sdt>
        </w:p>
        <w:p w:rsidR="0030140A" w:rsidRDefault="00125430" w:rsidP="009C7375">
          <w:pPr>
            <w:pStyle w:val="Sinespaciado"/>
            <w:spacing w:before="120" w:line="276" w:lineRule="auto"/>
            <w:jc w:val="both"/>
            <w:rPr>
              <w:sz w:val="24"/>
            </w:rPr>
          </w:pPr>
          <w:sdt>
            <w:sdtPr>
              <w:rPr>
                <w:sz w:val="24"/>
              </w:rPr>
              <w:alias w:val="Dirección"/>
              <w:tag w:val=""/>
              <w:id w:val="539556739"/>
              <w:placeholder>
                <w:docPart w:val="99F5187D7ED043C383895A45C9389B2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609F6" w:rsidRPr="00C134B8">
                <w:rPr>
                  <w:sz w:val="24"/>
                </w:rPr>
                <w:t xml:space="preserve">Dirección: </w:t>
              </w:r>
              <w:r w:rsidR="00294C47" w:rsidRPr="00C134B8">
                <w:rPr>
                  <w:sz w:val="24"/>
                </w:rPr>
                <w:t>9ª. Avenida 2-88 zona 4, San Andrés Sajcabajá; Quiché</w:t>
              </w:r>
              <w:r w:rsidR="005D5A2D">
                <w:rPr>
                  <w:sz w:val="24"/>
                </w:rPr>
                <w:t>.</w:t>
              </w:r>
            </w:sdtContent>
          </w:sdt>
        </w:p>
        <w:p w:rsidR="0067049A" w:rsidRPr="00F8632F" w:rsidRDefault="00F603B0" w:rsidP="009C7375">
          <w:pPr>
            <w:pStyle w:val="Sinespaciado"/>
            <w:spacing w:line="276" w:lineRule="auto"/>
            <w:jc w:val="both"/>
            <w:rPr>
              <w:b/>
              <w:sz w:val="24"/>
            </w:rPr>
          </w:pPr>
          <w:r>
            <w:rPr>
              <w:b/>
              <w:sz w:val="24"/>
            </w:rPr>
            <w:t xml:space="preserve">P R O F E S I </w:t>
          </w:r>
          <w:proofErr w:type="spellStart"/>
          <w:r>
            <w:rPr>
              <w:b/>
              <w:sz w:val="24"/>
            </w:rPr>
            <w:t>Ó</w:t>
          </w:r>
          <w:proofErr w:type="spellEnd"/>
          <w:r>
            <w:rPr>
              <w:b/>
              <w:sz w:val="24"/>
            </w:rPr>
            <w:t xml:space="preserve"> N:</w:t>
          </w:r>
        </w:p>
        <w:p w:rsidR="0067049A" w:rsidRDefault="0067049A" w:rsidP="009C7375">
          <w:pPr>
            <w:pStyle w:val="Sinespaciado"/>
            <w:spacing w:line="276" w:lineRule="auto"/>
            <w:jc w:val="both"/>
            <w:rPr>
              <w:i/>
              <w:sz w:val="24"/>
            </w:rPr>
          </w:pPr>
          <w:r>
            <w:rPr>
              <w:i/>
              <w:sz w:val="24"/>
            </w:rPr>
            <w:t>-</w:t>
          </w:r>
          <w:r w:rsidR="008C3988">
            <w:rPr>
              <w:i/>
              <w:sz w:val="24"/>
            </w:rPr>
            <w:t xml:space="preserve">Maestro de Educación Infantil Bilingüe Intercultural  </w:t>
          </w:r>
        </w:p>
        <w:p w:rsidR="0067049A" w:rsidRDefault="00027A7E" w:rsidP="009C7375">
          <w:pPr>
            <w:pStyle w:val="Sinespaciado"/>
            <w:spacing w:line="276" w:lineRule="auto"/>
            <w:jc w:val="both"/>
            <w:rPr>
              <w:i/>
              <w:sz w:val="24"/>
            </w:rPr>
          </w:pPr>
          <w:r>
            <w:rPr>
              <w:i/>
              <w:sz w:val="24"/>
            </w:rPr>
            <w:t>-Cierre de Pensum</w:t>
          </w:r>
          <w:r w:rsidR="0067049A">
            <w:rPr>
              <w:i/>
              <w:sz w:val="24"/>
            </w:rPr>
            <w:t xml:space="preserve"> en Técnico en Sistemas de la Información y Ciencias de la Computación</w:t>
          </w:r>
        </w:p>
        <w:p w:rsidR="00AA6277" w:rsidRDefault="00027A7E" w:rsidP="0067049A">
          <w:pPr>
            <w:pStyle w:val="Sinespaciado"/>
            <w:spacing w:line="276" w:lineRule="auto"/>
            <w:ind w:left="720" w:hanging="720"/>
            <w:jc w:val="both"/>
            <w:rPr>
              <w:i/>
              <w:sz w:val="24"/>
            </w:rPr>
          </w:pPr>
          <w:r>
            <w:rPr>
              <w:i/>
              <w:sz w:val="24"/>
            </w:rPr>
            <w:t>-Cierre de Pensum</w:t>
          </w:r>
          <w:r w:rsidR="0067049A">
            <w:rPr>
              <w:i/>
              <w:sz w:val="24"/>
            </w:rPr>
            <w:t xml:space="preserve"> en PEM en Pedagogía y Técnico en Administración Educativa.</w:t>
          </w:r>
        </w:p>
        <w:p w:rsidR="005D5A2D" w:rsidRDefault="00125430" w:rsidP="005D5A2D">
          <w:pPr>
            <w:pStyle w:val="Sinespaciado"/>
            <w:spacing w:line="276" w:lineRule="auto"/>
            <w:jc w:val="both"/>
          </w:pPr>
        </w:p>
      </w:sdtContent>
    </w:sdt>
    <w:p w:rsidR="0030140A" w:rsidRPr="00133936" w:rsidRDefault="00294C47" w:rsidP="005F5792">
      <w:pPr>
        <w:pStyle w:val="Encabezadodeseccin"/>
        <w:spacing w:line="276" w:lineRule="auto"/>
        <w:rPr>
          <w:color w:val="000000" w:themeColor="text1"/>
        </w:rPr>
      </w:pPr>
      <w:r w:rsidRPr="00133936">
        <w:rPr>
          <w:color w:val="000000" w:themeColor="text1"/>
          <w:lang w:val="es-ES"/>
        </w:rPr>
        <w:t>Datos personales</w:t>
      </w:r>
    </w:p>
    <w:p w:rsidR="006163F5" w:rsidRPr="006163F5" w:rsidRDefault="00E26A29" w:rsidP="006163F5">
      <w:pPr>
        <w:pStyle w:val="Sinespaciado"/>
        <w:spacing w:line="276" w:lineRule="auto"/>
        <w:jc w:val="center"/>
        <w:rPr>
          <w:sz w:val="24"/>
        </w:rPr>
      </w:pPr>
      <w:r w:rsidRPr="00F603B0">
        <w:rPr>
          <w:b/>
          <w:color w:val="3C5184" w:themeColor="accent3" w:themeShade="BF"/>
          <w:sz w:val="24"/>
        </w:rPr>
        <w:t xml:space="preserve">Lugar </w:t>
      </w:r>
      <w:r w:rsidR="00294C47" w:rsidRPr="00F603B0">
        <w:rPr>
          <w:b/>
          <w:color w:val="3C5184" w:themeColor="accent3" w:themeShade="BF"/>
          <w:sz w:val="24"/>
        </w:rPr>
        <w:t xml:space="preserve">Fecha de </w:t>
      </w:r>
      <w:r w:rsidR="008C3988" w:rsidRPr="00F603B0">
        <w:rPr>
          <w:b/>
          <w:color w:val="3C5184" w:themeColor="accent3" w:themeShade="BF"/>
          <w:sz w:val="24"/>
        </w:rPr>
        <w:t>Nacimiento:</w:t>
      </w:r>
      <w:r w:rsidR="008C3988" w:rsidRPr="00F603B0">
        <w:rPr>
          <w:color w:val="3C5184" w:themeColor="accent3" w:themeShade="BF"/>
          <w:sz w:val="24"/>
        </w:rPr>
        <w:t xml:space="preserve"> </w:t>
      </w:r>
      <w:r w:rsidR="008C3988" w:rsidRPr="00A27EB3">
        <w:rPr>
          <w:sz w:val="24"/>
        </w:rPr>
        <w:t>07 de enero del 2000</w:t>
      </w:r>
      <w:r w:rsidRPr="00A27EB3">
        <w:rPr>
          <w:sz w:val="24"/>
        </w:rPr>
        <w:t>, San Andrés Sajcabajá. Quiché</w:t>
      </w:r>
    </w:p>
    <w:p w:rsidR="006163F5" w:rsidRPr="00A27EB3" w:rsidRDefault="00E26A29" w:rsidP="005D5A2D">
      <w:pPr>
        <w:pStyle w:val="Sinespaciado"/>
        <w:spacing w:line="276" w:lineRule="auto"/>
        <w:jc w:val="center"/>
        <w:rPr>
          <w:sz w:val="24"/>
        </w:rPr>
      </w:pPr>
      <w:r w:rsidRPr="00F603B0">
        <w:rPr>
          <w:b/>
          <w:color w:val="3C5184" w:themeColor="accent3" w:themeShade="BF"/>
          <w:sz w:val="24"/>
        </w:rPr>
        <w:t>DPI:</w:t>
      </w:r>
      <w:r w:rsidRPr="00F603B0">
        <w:rPr>
          <w:color w:val="3C5184" w:themeColor="accent3" w:themeShade="BF"/>
          <w:sz w:val="24"/>
        </w:rPr>
        <w:t xml:space="preserve"> </w:t>
      </w:r>
      <w:r w:rsidRPr="00A27EB3">
        <w:rPr>
          <w:sz w:val="24"/>
        </w:rPr>
        <w:t>3404 04930 1414.</w:t>
      </w:r>
      <w:r w:rsidR="00A27EB3" w:rsidRPr="00A27EB3">
        <w:rPr>
          <w:sz w:val="24"/>
        </w:rPr>
        <w:tab/>
      </w:r>
      <w:r w:rsidR="00A27EB3" w:rsidRPr="00A27EB3">
        <w:rPr>
          <w:sz w:val="24"/>
        </w:rPr>
        <w:tab/>
      </w:r>
      <w:r w:rsidR="00A27EB3">
        <w:rPr>
          <w:sz w:val="24"/>
        </w:rPr>
        <w:t xml:space="preserve">  </w:t>
      </w:r>
      <w:r w:rsidR="00757558" w:rsidRPr="00F603B0">
        <w:rPr>
          <w:b/>
          <w:color w:val="3C5184" w:themeColor="accent3" w:themeShade="BF"/>
          <w:sz w:val="24"/>
        </w:rPr>
        <w:t>Edad:</w:t>
      </w:r>
      <w:r w:rsidR="00757558" w:rsidRPr="00A27EB3">
        <w:rPr>
          <w:color w:val="0070C0"/>
          <w:sz w:val="24"/>
        </w:rPr>
        <w:t xml:space="preserve"> </w:t>
      </w:r>
      <w:r w:rsidR="00757558" w:rsidRPr="00A27EB3">
        <w:rPr>
          <w:sz w:val="24"/>
        </w:rPr>
        <w:t>2</w:t>
      </w:r>
      <w:r w:rsidR="00027A7E" w:rsidRPr="00A27EB3">
        <w:rPr>
          <w:sz w:val="24"/>
        </w:rPr>
        <w:t>1</w:t>
      </w:r>
      <w:r w:rsidR="00294C47" w:rsidRPr="00A27EB3">
        <w:rPr>
          <w:sz w:val="24"/>
        </w:rPr>
        <w:t xml:space="preserve"> años</w:t>
      </w:r>
      <w:r w:rsidR="00D6546C" w:rsidRPr="00A27EB3">
        <w:rPr>
          <w:sz w:val="24"/>
        </w:rPr>
        <w:t>.</w:t>
      </w:r>
      <w:r w:rsidR="00A27EB3" w:rsidRPr="00A27EB3">
        <w:rPr>
          <w:i/>
          <w:sz w:val="24"/>
        </w:rPr>
        <w:t xml:space="preserve">   </w:t>
      </w:r>
      <w:r w:rsidR="00A27EB3" w:rsidRPr="00A27EB3">
        <w:rPr>
          <w:i/>
          <w:sz w:val="24"/>
        </w:rPr>
        <w:tab/>
      </w:r>
      <w:r w:rsidR="00A27EB3">
        <w:rPr>
          <w:i/>
          <w:sz w:val="24"/>
        </w:rPr>
        <w:t xml:space="preserve">         </w:t>
      </w:r>
      <w:r w:rsidR="00294C47" w:rsidRPr="00F603B0">
        <w:rPr>
          <w:b/>
          <w:color w:val="3C5184" w:themeColor="accent3" w:themeShade="BF"/>
          <w:sz w:val="24"/>
        </w:rPr>
        <w:t>Estado Civil:</w:t>
      </w:r>
      <w:r w:rsidR="00294C47" w:rsidRPr="00A27EB3">
        <w:rPr>
          <w:color w:val="0070C0"/>
          <w:sz w:val="24"/>
        </w:rPr>
        <w:t xml:space="preserve"> </w:t>
      </w:r>
      <w:r w:rsidR="00294C47" w:rsidRPr="00A27EB3">
        <w:rPr>
          <w:sz w:val="24"/>
        </w:rPr>
        <w:t>Soltero</w:t>
      </w:r>
      <w:r w:rsidR="00D6546C" w:rsidRPr="00A27EB3">
        <w:rPr>
          <w:sz w:val="24"/>
        </w:rPr>
        <w:t>.</w:t>
      </w:r>
    </w:p>
    <w:p w:rsidR="00A27EB3" w:rsidRPr="00543981" w:rsidRDefault="00A27EB3" w:rsidP="00A27EB3">
      <w:pPr>
        <w:pStyle w:val="Sinespaciado"/>
        <w:spacing w:line="276" w:lineRule="auto"/>
        <w:jc w:val="center"/>
        <w:rPr>
          <w:color w:val="C8C8B1" w:themeColor="background2"/>
          <w:sz w:val="24"/>
        </w:rPr>
      </w:pPr>
      <w:r w:rsidRPr="00543981">
        <w:rPr>
          <w:color w:val="C8C8B1" w:themeColor="background2"/>
          <w:sz w:val="24"/>
        </w:rPr>
        <w:t>- - - - - - - - - - - - - - - - - - - - - - - - - - -C O N T A C T O</w:t>
      </w:r>
      <w:r w:rsidRPr="00543981">
        <w:rPr>
          <w:color w:val="C8C8B1" w:themeColor="background2"/>
          <w:sz w:val="24"/>
        </w:rPr>
        <w:t>- - - - - - - - - - - - - - - - - - - - - - - - -</w:t>
      </w:r>
      <w:r w:rsidRPr="00543981">
        <w:rPr>
          <w:color w:val="C8C8B1" w:themeColor="background2"/>
          <w:sz w:val="24"/>
        </w:rPr>
        <w:t xml:space="preserve"> </w:t>
      </w:r>
    </w:p>
    <w:p w:rsidR="006163F5" w:rsidRPr="005D5A2D" w:rsidRDefault="00A27EB3" w:rsidP="005D5A2D">
      <w:pPr>
        <w:pStyle w:val="Sinespaciado"/>
        <w:spacing w:line="276" w:lineRule="auto"/>
        <w:jc w:val="center"/>
        <w:rPr>
          <w:color w:val="0D0D0D" w:themeColor="text1" w:themeTint="F2"/>
          <w:sz w:val="24"/>
        </w:rPr>
      </w:pPr>
      <w:r w:rsidRPr="00F603B0">
        <w:rPr>
          <w:b/>
          <w:color w:val="3C5184" w:themeColor="accent3" w:themeShade="BF"/>
          <w:sz w:val="24"/>
        </w:rPr>
        <w:t>Cel.:</w:t>
      </w:r>
      <w:r w:rsidRPr="00A27EB3">
        <w:rPr>
          <w:color w:val="0070C0"/>
          <w:sz w:val="24"/>
        </w:rPr>
        <w:t xml:space="preserve"> </w:t>
      </w:r>
      <w:r w:rsidRPr="00A27EB3">
        <w:rPr>
          <w:rStyle w:val="Hipervnculo"/>
          <w:color w:val="000000" w:themeColor="text1"/>
          <w:sz w:val="24"/>
          <w:u w:val="none"/>
        </w:rPr>
        <w:t>+502 4209 0991</w:t>
      </w:r>
      <w:r w:rsidRPr="00A27EB3">
        <w:rPr>
          <w:rStyle w:val="Hipervnculo"/>
          <w:sz w:val="24"/>
          <w:u w:val="none"/>
        </w:rPr>
        <w:tab/>
      </w:r>
      <w:r w:rsidRPr="00A27EB3">
        <w:rPr>
          <w:rStyle w:val="Hipervnculo"/>
          <w:sz w:val="24"/>
          <w:u w:val="none"/>
        </w:rPr>
        <w:tab/>
      </w:r>
      <w:r w:rsidRPr="00A27EB3">
        <w:rPr>
          <w:rStyle w:val="Hipervnculo"/>
          <w:sz w:val="24"/>
          <w:u w:val="none"/>
        </w:rPr>
        <w:tab/>
      </w:r>
      <w:r>
        <w:rPr>
          <w:rStyle w:val="Hipervnculo"/>
          <w:sz w:val="24"/>
          <w:u w:val="none"/>
        </w:rPr>
        <w:tab/>
        <w:t xml:space="preserve">       </w:t>
      </w:r>
      <w:r w:rsidRPr="00F603B0">
        <w:rPr>
          <w:b/>
          <w:color w:val="3C5184" w:themeColor="accent3" w:themeShade="BF"/>
          <w:sz w:val="24"/>
        </w:rPr>
        <w:t>Email:</w:t>
      </w:r>
      <w:r w:rsidRPr="00A27EB3">
        <w:rPr>
          <w:color w:val="0D0D0D" w:themeColor="text1" w:themeTint="F2"/>
          <w:sz w:val="24"/>
        </w:rPr>
        <w:t xml:space="preserve"> </w:t>
      </w:r>
      <w:hyperlink r:id="rId11" w:history="1">
        <w:r w:rsidRPr="00A27EB3">
          <w:rPr>
            <w:rStyle w:val="Hipervnculo"/>
            <w:color w:val="0D0D0D" w:themeColor="text1" w:themeTint="F2"/>
            <w:sz w:val="24"/>
            <w:u w:val="none"/>
          </w:rPr>
          <w:t>jorgeajrha@gmail.com</w:t>
        </w:r>
      </w:hyperlink>
    </w:p>
    <w:p w:rsidR="00A27EB3" w:rsidRPr="00A27EB3" w:rsidRDefault="00A27EB3" w:rsidP="005F5792">
      <w:pPr>
        <w:pStyle w:val="Sinespaciado"/>
        <w:spacing w:line="276" w:lineRule="auto"/>
        <w:jc w:val="both"/>
        <w:rPr>
          <w:color w:val="A0A079" w:themeColor="background2" w:themeShade="BF"/>
          <w:sz w:val="24"/>
        </w:rPr>
      </w:pPr>
      <w:r w:rsidRPr="00543981">
        <w:rPr>
          <w:color w:val="C8C8B1" w:themeColor="background2"/>
          <w:sz w:val="24"/>
        </w:rPr>
        <w:t>- -</w:t>
      </w:r>
      <w:r w:rsidRPr="00543981">
        <w:rPr>
          <w:color w:val="C8C8B1" w:themeColor="background2"/>
          <w:sz w:val="24"/>
        </w:rPr>
        <w:t xml:space="preserve"> - -</w:t>
      </w:r>
      <w:r w:rsidRPr="00543981">
        <w:rPr>
          <w:color w:val="C8C8B1" w:themeColor="background2"/>
          <w:sz w:val="24"/>
        </w:rPr>
        <w:t xml:space="preserve"> - - - - - - - - - - - - - - - - - - - - - </w:t>
      </w:r>
      <w:r w:rsidRPr="00543981">
        <w:rPr>
          <w:color w:val="C8C8B1" w:themeColor="background2"/>
          <w:sz w:val="24"/>
        </w:rPr>
        <w:t xml:space="preserve">- </w:t>
      </w:r>
      <w:r w:rsidRPr="00543981">
        <w:rPr>
          <w:color w:val="C8C8B1" w:themeColor="background2"/>
          <w:sz w:val="24"/>
        </w:rPr>
        <w:t>- -</w:t>
      </w:r>
      <w:r w:rsidRPr="00543981">
        <w:rPr>
          <w:color w:val="C8C8B1" w:themeColor="background2"/>
          <w:sz w:val="24"/>
        </w:rPr>
        <w:t>I D I O M A S</w:t>
      </w:r>
      <w:r w:rsidRPr="00543981">
        <w:rPr>
          <w:color w:val="C8C8B1" w:themeColor="background2"/>
          <w:sz w:val="24"/>
        </w:rPr>
        <w:t>- - - - - - - - - - - - - - - - - - - - - - - - -</w:t>
      </w:r>
      <w:r w:rsidRPr="00543981">
        <w:rPr>
          <w:color w:val="C8C8B1" w:themeColor="background2"/>
          <w:sz w:val="24"/>
        </w:rPr>
        <w:t xml:space="preserve"> - -</w:t>
      </w:r>
      <w:r w:rsidR="00543981" w:rsidRPr="00543981">
        <w:rPr>
          <w:color w:val="C8C8B1" w:themeColor="background2"/>
          <w:sz w:val="24"/>
        </w:rPr>
        <w:t xml:space="preserve"> </w:t>
      </w:r>
      <w:r>
        <w:rPr>
          <w:color w:val="A0A079" w:themeColor="background2" w:themeShade="BF"/>
          <w:sz w:val="24"/>
        </w:rPr>
        <w:t xml:space="preserve"> </w:t>
      </w:r>
    </w:p>
    <w:p w:rsidR="00294C47" w:rsidRDefault="005B2F6A" w:rsidP="00A27EB3">
      <w:pPr>
        <w:pStyle w:val="Sinespaciado"/>
        <w:spacing w:line="276" w:lineRule="auto"/>
        <w:jc w:val="center"/>
        <w:rPr>
          <w:sz w:val="24"/>
        </w:rPr>
      </w:pPr>
      <w:r w:rsidRPr="00F603B0">
        <w:rPr>
          <w:b/>
          <w:color w:val="3C5184" w:themeColor="accent3" w:themeShade="BF"/>
          <w:sz w:val="24"/>
        </w:rPr>
        <w:t>Es</w:t>
      </w:r>
      <w:r w:rsidR="008C3988" w:rsidRPr="00F603B0">
        <w:rPr>
          <w:b/>
          <w:color w:val="3C5184" w:themeColor="accent3" w:themeShade="BF"/>
          <w:sz w:val="24"/>
        </w:rPr>
        <w:t>pañol</w:t>
      </w:r>
      <w:r w:rsidR="008C3988" w:rsidRPr="0067049A">
        <w:rPr>
          <w:b/>
          <w:sz w:val="24"/>
        </w:rPr>
        <w:t xml:space="preserve"> </w:t>
      </w:r>
      <w:r w:rsidR="008C3988">
        <w:rPr>
          <w:sz w:val="24"/>
        </w:rPr>
        <w:t>|</w:t>
      </w:r>
      <w:r w:rsidR="00DE486F" w:rsidRPr="00C134B8">
        <w:rPr>
          <w:sz w:val="24"/>
        </w:rPr>
        <w:t xml:space="preserve"> Alto</w:t>
      </w:r>
      <w:r w:rsidR="008C3988">
        <w:rPr>
          <w:sz w:val="24"/>
        </w:rPr>
        <w:t>|</w:t>
      </w:r>
      <w:r w:rsidR="00A27EB3">
        <w:rPr>
          <w:sz w:val="24"/>
        </w:rPr>
        <w:tab/>
      </w:r>
      <w:r w:rsidR="00A27EB3">
        <w:rPr>
          <w:sz w:val="24"/>
        </w:rPr>
        <w:tab/>
      </w:r>
      <w:r w:rsidR="00A27EB3">
        <w:rPr>
          <w:sz w:val="24"/>
        </w:rPr>
        <w:tab/>
      </w:r>
      <w:proofErr w:type="spellStart"/>
      <w:r w:rsidR="00971F73" w:rsidRPr="00F603B0">
        <w:rPr>
          <w:b/>
          <w:color w:val="3C5184" w:themeColor="accent3" w:themeShade="BF"/>
          <w:sz w:val="24"/>
        </w:rPr>
        <w:t>K’ich’e</w:t>
      </w:r>
      <w:proofErr w:type="spellEnd"/>
      <w:r w:rsidR="00DE486F" w:rsidRPr="00F603B0">
        <w:rPr>
          <w:color w:val="3C5184" w:themeColor="accent3" w:themeShade="BF"/>
          <w:sz w:val="24"/>
        </w:rPr>
        <w:t xml:space="preserve"> </w:t>
      </w:r>
      <w:r w:rsidR="008C3988">
        <w:rPr>
          <w:sz w:val="24"/>
        </w:rPr>
        <w:t>|Medio|</w:t>
      </w:r>
      <w:r w:rsidR="00A27EB3">
        <w:rPr>
          <w:sz w:val="24"/>
        </w:rPr>
        <w:t xml:space="preserve"> </w:t>
      </w:r>
      <w:r w:rsidR="00A27EB3">
        <w:rPr>
          <w:sz w:val="24"/>
        </w:rPr>
        <w:tab/>
      </w:r>
      <w:r w:rsidR="00A27EB3">
        <w:rPr>
          <w:sz w:val="24"/>
        </w:rPr>
        <w:tab/>
      </w:r>
      <w:r w:rsidR="00A27EB3">
        <w:rPr>
          <w:sz w:val="24"/>
        </w:rPr>
        <w:tab/>
      </w:r>
      <w:proofErr w:type="gramStart"/>
      <w:r w:rsidRPr="00F603B0">
        <w:rPr>
          <w:b/>
          <w:color w:val="3C5184" w:themeColor="accent3" w:themeShade="BF"/>
          <w:sz w:val="24"/>
        </w:rPr>
        <w:t>Inglés</w:t>
      </w:r>
      <w:proofErr w:type="gramEnd"/>
      <w:r w:rsidRPr="00F603B0">
        <w:rPr>
          <w:color w:val="3C5184" w:themeColor="accent3" w:themeShade="BF"/>
          <w:sz w:val="24"/>
        </w:rPr>
        <w:t xml:space="preserve"> </w:t>
      </w:r>
      <w:r w:rsidR="008C3988">
        <w:rPr>
          <w:sz w:val="24"/>
        </w:rPr>
        <w:t>|</w:t>
      </w:r>
      <w:r w:rsidR="00757558">
        <w:rPr>
          <w:sz w:val="24"/>
        </w:rPr>
        <w:t>Medio</w:t>
      </w:r>
      <w:r w:rsidR="008C3988">
        <w:rPr>
          <w:sz w:val="24"/>
        </w:rPr>
        <w:t>|</w:t>
      </w:r>
    </w:p>
    <w:p w:rsidR="005D5A2D" w:rsidRDefault="005D5A2D" w:rsidP="007969CC">
      <w:pPr>
        <w:pStyle w:val="Encabezadodeseccin"/>
        <w:spacing w:before="0" w:line="276" w:lineRule="auto"/>
        <w:rPr>
          <w:color w:val="000000" w:themeColor="text1"/>
          <w:lang w:val="es-ES"/>
        </w:rPr>
      </w:pPr>
    </w:p>
    <w:p w:rsidR="007969CC" w:rsidRPr="007969CC" w:rsidRDefault="006163F5" w:rsidP="007969CC">
      <w:pPr>
        <w:pStyle w:val="Encabezadodeseccin"/>
        <w:spacing w:before="0" w:line="276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eXPERIENCIA LABORAL</w:t>
      </w:r>
    </w:p>
    <w:p w:rsidR="007969CC" w:rsidRDefault="007969CC" w:rsidP="005D5A2D">
      <w:pPr>
        <w:spacing w:after="0"/>
        <w:ind w:left="360"/>
        <w:rPr>
          <w:lang w:val="es-ES_tradnl"/>
        </w:rPr>
      </w:pPr>
      <w:r>
        <w:rPr>
          <w:b/>
          <w:lang w:val="es-ES_tradnl"/>
        </w:rPr>
        <w:t xml:space="preserve">-2018, </w:t>
      </w:r>
      <w:r>
        <w:rPr>
          <w:b/>
          <w:lang w:val="es-ES_tradnl"/>
        </w:rPr>
        <w:t>Técnico</w:t>
      </w:r>
      <w:r>
        <w:rPr>
          <w:b/>
          <w:lang w:val="es-ES_tradnl"/>
        </w:rPr>
        <w:t xml:space="preserve"> de redes, </w:t>
      </w:r>
      <w:r>
        <w:rPr>
          <w:lang w:val="es-ES_tradnl"/>
        </w:rPr>
        <w:t>en MEGACOMPUTO, San Andrés Sajcabajá, un mes de labor en el área técnica durante las vacaciones.</w:t>
      </w:r>
    </w:p>
    <w:p w:rsidR="007969CC" w:rsidRDefault="005D5A2D" w:rsidP="007969CC">
      <w:pPr>
        <w:spacing w:after="0" w:line="240" w:lineRule="auto"/>
        <w:ind w:left="360"/>
        <w:rPr>
          <w:lang w:val="es-ES_tradnl"/>
        </w:rPr>
      </w:pPr>
      <w:r>
        <w:rPr>
          <w:b/>
          <w:lang w:val="es-ES_tradnl"/>
        </w:rPr>
        <w:t>-</w:t>
      </w:r>
      <w:r w:rsidR="007969CC">
        <w:rPr>
          <w:b/>
          <w:lang w:val="es-ES_tradnl"/>
        </w:rPr>
        <w:t xml:space="preserve">2019, Digitador, </w:t>
      </w:r>
      <w:r w:rsidR="007969CC">
        <w:rPr>
          <w:lang w:val="es-ES_tradnl"/>
        </w:rPr>
        <w:t>el área de San Andrés Sajcabajá, para el proceso electoral de Guatemala 2019.</w:t>
      </w:r>
    </w:p>
    <w:p w:rsidR="006163F5" w:rsidRDefault="006163F5" w:rsidP="006163F5">
      <w:pPr>
        <w:spacing w:after="0" w:line="240" w:lineRule="auto"/>
        <w:ind w:left="360"/>
        <w:rPr>
          <w:lang w:val="es-ES_tradnl"/>
        </w:rPr>
      </w:pPr>
      <w:r>
        <w:rPr>
          <w:b/>
          <w:lang w:val="es-ES_tradnl"/>
        </w:rPr>
        <w:t>-</w:t>
      </w:r>
      <w:r w:rsidR="007969CC">
        <w:rPr>
          <w:b/>
          <w:lang w:val="es-ES_tradnl"/>
        </w:rPr>
        <w:t xml:space="preserve">2019 a 2020, </w:t>
      </w:r>
      <w:r>
        <w:rPr>
          <w:b/>
          <w:lang w:val="es-ES_tradnl"/>
        </w:rPr>
        <w:t xml:space="preserve">2 años como Docente de Grado en el “Colegio Evangélico Bilingüe el Edén”, </w:t>
      </w:r>
      <w:r>
        <w:rPr>
          <w:lang w:val="es-ES_tradnl"/>
        </w:rPr>
        <w:t>en los años 2019 y 2020, fungí el rol docente con cuarto Primaria.</w:t>
      </w:r>
    </w:p>
    <w:p w:rsidR="006163F5" w:rsidRDefault="006163F5" w:rsidP="006163F5">
      <w:pPr>
        <w:spacing w:after="0" w:line="240" w:lineRule="auto"/>
        <w:ind w:left="360"/>
        <w:rPr>
          <w:lang w:val="es-ES_tradnl"/>
        </w:rPr>
      </w:pPr>
      <w:r>
        <w:rPr>
          <w:b/>
          <w:lang w:val="es-ES_tradnl"/>
        </w:rPr>
        <w:t>-</w:t>
      </w:r>
      <w:r w:rsidR="007969CC">
        <w:rPr>
          <w:b/>
          <w:lang w:val="es-ES_tradnl"/>
        </w:rPr>
        <w:t xml:space="preserve">2021, </w:t>
      </w:r>
      <w:r>
        <w:rPr>
          <w:b/>
          <w:lang w:val="es-ES_tradnl"/>
        </w:rPr>
        <w:t xml:space="preserve">1 </w:t>
      </w:r>
      <w:r w:rsidR="007969CC">
        <w:rPr>
          <w:b/>
          <w:lang w:val="es-ES_tradnl"/>
        </w:rPr>
        <w:t xml:space="preserve">Mes </w:t>
      </w:r>
      <w:r>
        <w:rPr>
          <w:b/>
          <w:lang w:val="es-ES_tradnl"/>
        </w:rPr>
        <w:t xml:space="preserve">de apoyo </w:t>
      </w:r>
      <w:r>
        <w:rPr>
          <w:b/>
          <w:lang w:val="es-ES_tradnl"/>
        </w:rPr>
        <w:t xml:space="preserve">como docente y Director de COOEX, </w:t>
      </w:r>
      <w:r>
        <w:rPr>
          <w:lang w:val="es-ES_tradnl"/>
        </w:rPr>
        <w:t>en el año 2021 en el mes de marzo a abril, San Andrés Sajcabajá.</w:t>
      </w:r>
    </w:p>
    <w:p w:rsidR="007969CC" w:rsidRDefault="007969CC" w:rsidP="006163F5">
      <w:pPr>
        <w:spacing w:after="0" w:line="240" w:lineRule="auto"/>
        <w:ind w:left="360"/>
        <w:rPr>
          <w:lang w:val="es-ES_tradnl"/>
        </w:rPr>
      </w:pPr>
      <w:r w:rsidRPr="007969CC">
        <w:rPr>
          <w:b/>
          <w:lang w:val="es-ES_tradnl"/>
        </w:rPr>
        <w:t>-2021,</w:t>
      </w:r>
      <w:r>
        <w:rPr>
          <w:b/>
          <w:lang w:val="es-ES_tradnl"/>
        </w:rPr>
        <w:t xml:space="preserve"> Docente de Grado, En el “Colegio Evangélico Bilingüe el Edén”, </w:t>
      </w:r>
      <w:r>
        <w:rPr>
          <w:lang w:val="es-ES_tradnl"/>
        </w:rPr>
        <w:t>labor como docente de cuarto primaria durante el año en curso.</w:t>
      </w:r>
    </w:p>
    <w:p w:rsidR="005D5A2D" w:rsidRPr="007969CC" w:rsidRDefault="005D5A2D" w:rsidP="006163F5">
      <w:pPr>
        <w:spacing w:after="0" w:line="240" w:lineRule="auto"/>
        <w:ind w:left="360"/>
        <w:rPr>
          <w:lang w:val="es-ES_tradnl"/>
        </w:rPr>
      </w:pPr>
    </w:p>
    <w:p w:rsidR="00177F07" w:rsidRPr="00A27EB3" w:rsidRDefault="00AA1708" w:rsidP="00A27EB3">
      <w:pPr>
        <w:pStyle w:val="Encabezadodeseccin"/>
        <w:spacing w:line="276" w:lineRule="auto"/>
        <w:rPr>
          <w:color w:val="000000" w:themeColor="text1"/>
          <w:lang w:val="es-ES"/>
        </w:rPr>
      </w:pPr>
      <w:r w:rsidRPr="00133936">
        <w:rPr>
          <w:color w:val="000000" w:themeColor="text1"/>
          <w:lang w:val="es-ES"/>
        </w:rPr>
        <w:t>FORMACIÓN ACADÉMICA</w:t>
      </w:r>
    </w:p>
    <w:tbl>
      <w:tblPr>
        <w:tblStyle w:val="Tablaconcuadrcula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665"/>
        <w:gridCol w:w="3885"/>
        <w:gridCol w:w="2659"/>
      </w:tblGrid>
      <w:tr w:rsidR="00687139" w:rsidTr="007969CC">
        <w:trPr>
          <w:trHeight w:val="302"/>
        </w:trPr>
        <w:tc>
          <w:tcPr>
            <w:tcW w:w="1108" w:type="dxa"/>
            <w:shd w:val="clear" w:color="auto" w:fill="DCE1EF" w:themeFill="accent3" w:themeFillTint="33"/>
            <w:vAlign w:val="center"/>
          </w:tcPr>
          <w:p w:rsidR="00177F07" w:rsidRPr="00177F07" w:rsidRDefault="00177F07" w:rsidP="00F17695">
            <w:pPr>
              <w:jc w:val="center"/>
              <w:rPr>
                <w:b/>
                <w:lang w:val="es-ES"/>
              </w:rPr>
            </w:pPr>
            <w:r w:rsidRPr="00177F07">
              <w:rPr>
                <w:b/>
                <w:lang w:val="es-ES"/>
              </w:rPr>
              <w:t>Fecha</w:t>
            </w:r>
          </w:p>
        </w:tc>
        <w:tc>
          <w:tcPr>
            <w:tcW w:w="1665" w:type="dxa"/>
            <w:shd w:val="clear" w:color="auto" w:fill="DCE1EF" w:themeFill="accent3" w:themeFillTint="33"/>
            <w:vAlign w:val="center"/>
          </w:tcPr>
          <w:p w:rsidR="00177F07" w:rsidRPr="00177F07" w:rsidRDefault="00177F07" w:rsidP="00F17695">
            <w:pPr>
              <w:jc w:val="center"/>
              <w:rPr>
                <w:b/>
                <w:lang w:val="es-ES"/>
              </w:rPr>
            </w:pPr>
            <w:r w:rsidRPr="00177F07">
              <w:rPr>
                <w:b/>
                <w:lang w:val="es-ES"/>
              </w:rPr>
              <w:t>Nivel académico</w:t>
            </w:r>
          </w:p>
        </w:tc>
        <w:tc>
          <w:tcPr>
            <w:tcW w:w="3885" w:type="dxa"/>
            <w:shd w:val="clear" w:color="auto" w:fill="DCE1EF" w:themeFill="accent3" w:themeFillTint="33"/>
            <w:vAlign w:val="center"/>
          </w:tcPr>
          <w:p w:rsidR="00177F07" w:rsidRPr="00177F07" w:rsidRDefault="00177F07" w:rsidP="00F17695">
            <w:pPr>
              <w:jc w:val="center"/>
              <w:rPr>
                <w:b/>
                <w:lang w:val="es-ES"/>
              </w:rPr>
            </w:pPr>
            <w:r w:rsidRPr="00177F07">
              <w:rPr>
                <w:b/>
                <w:lang w:val="es-ES"/>
              </w:rPr>
              <w:t>Centro de estudios</w:t>
            </w:r>
          </w:p>
        </w:tc>
        <w:tc>
          <w:tcPr>
            <w:tcW w:w="2659" w:type="dxa"/>
            <w:shd w:val="clear" w:color="auto" w:fill="DCE1EF" w:themeFill="accent3" w:themeFillTint="33"/>
            <w:vAlign w:val="center"/>
          </w:tcPr>
          <w:p w:rsidR="00177F07" w:rsidRPr="00177F07" w:rsidRDefault="00177F07" w:rsidP="00F17695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Titulo/reconocimiento</w:t>
            </w:r>
          </w:p>
        </w:tc>
      </w:tr>
      <w:tr w:rsidR="007969CC" w:rsidTr="007969CC">
        <w:trPr>
          <w:trHeight w:val="302"/>
        </w:trPr>
        <w:tc>
          <w:tcPr>
            <w:tcW w:w="1108" w:type="dxa"/>
          </w:tcPr>
          <w:p w:rsidR="00177F07" w:rsidRPr="00687139" w:rsidRDefault="00687139" w:rsidP="00177F07">
            <w:pPr>
              <w:rPr>
                <w:rFonts w:ascii="Bahnschrift Light" w:hAnsi="Bahnschrift Light"/>
                <w:sz w:val="18"/>
                <w:lang w:val="es-ES"/>
              </w:rPr>
            </w:pPr>
            <w:r w:rsidRPr="00687139">
              <w:rPr>
                <w:rFonts w:ascii="Bahnschrift Light" w:hAnsi="Bahnschrift Light"/>
                <w:sz w:val="18"/>
                <w:lang w:val="es-ES"/>
              </w:rPr>
              <w:t xml:space="preserve">2005 a </w:t>
            </w:r>
            <w:r w:rsidR="00177F07" w:rsidRPr="00687139">
              <w:rPr>
                <w:rFonts w:ascii="Bahnschrift Light" w:hAnsi="Bahnschrift Light"/>
                <w:sz w:val="18"/>
                <w:lang w:val="es-ES"/>
              </w:rPr>
              <w:t>2006</w:t>
            </w:r>
          </w:p>
        </w:tc>
        <w:tc>
          <w:tcPr>
            <w:tcW w:w="1665" w:type="dxa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Pre-primario</w:t>
            </w:r>
          </w:p>
        </w:tc>
        <w:tc>
          <w:tcPr>
            <w:tcW w:w="3885" w:type="dxa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Escuela Oficial de Párvulos anexa a Escuela Oficial Urbana Mixta, San Andrés Sajcabajá</w:t>
            </w:r>
          </w:p>
        </w:tc>
        <w:tc>
          <w:tcPr>
            <w:tcW w:w="2659" w:type="dxa"/>
          </w:tcPr>
          <w:p w:rsidR="00177F07" w:rsidRPr="00A27EB3" w:rsidRDefault="00177F07" w:rsidP="00177F07">
            <w:pPr>
              <w:rPr>
                <w:i/>
                <w:lang w:val="es-ES"/>
              </w:rPr>
            </w:pPr>
            <w:r w:rsidRPr="00A27EB3">
              <w:rPr>
                <w:i/>
                <w:lang w:val="es-ES"/>
              </w:rPr>
              <w:t>Abanderado en los 2 años de formación</w:t>
            </w:r>
          </w:p>
        </w:tc>
      </w:tr>
      <w:tr w:rsidR="00687139" w:rsidTr="007969CC">
        <w:trPr>
          <w:trHeight w:val="302"/>
        </w:trPr>
        <w:tc>
          <w:tcPr>
            <w:tcW w:w="1108" w:type="dxa"/>
            <w:shd w:val="clear" w:color="auto" w:fill="F4F4EF" w:themeFill="background2" w:themeFillTint="33"/>
          </w:tcPr>
          <w:p w:rsidR="00177F07" w:rsidRPr="00687139" w:rsidRDefault="00687139" w:rsidP="00177F07">
            <w:pPr>
              <w:rPr>
                <w:rFonts w:ascii="Bahnschrift Light" w:hAnsi="Bahnschrift Light"/>
                <w:sz w:val="18"/>
                <w:lang w:val="es-ES"/>
              </w:rPr>
            </w:pPr>
            <w:r w:rsidRPr="00687139">
              <w:rPr>
                <w:rFonts w:ascii="Bahnschrift Light" w:hAnsi="Bahnschrift Light"/>
                <w:sz w:val="18"/>
                <w:lang w:val="es-ES"/>
              </w:rPr>
              <w:t xml:space="preserve">2007 a </w:t>
            </w:r>
            <w:r w:rsidR="00177F07" w:rsidRPr="00687139">
              <w:rPr>
                <w:rFonts w:ascii="Bahnschrift Light" w:hAnsi="Bahnschrift Light"/>
                <w:sz w:val="18"/>
                <w:lang w:val="es-ES"/>
              </w:rPr>
              <w:t>2011</w:t>
            </w:r>
          </w:p>
        </w:tc>
        <w:tc>
          <w:tcPr>
            <w:tcW w:w="1665" w:type="dxa"/>
            <w:shd w:val="clear" w:color="auto" w:fill="F4F4EF" w:themeFill="background2" w:themeFillTint="33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Primario</w:t>
            </w:r>
          </w:p>
        </w:tc>
        <w:tc>
          <w:tcPr>
            <w:tcW w:w="3885" w:type="dxa"/>
            <w:shd w:val="clear" w:color="auto" w:fill="F4F4EF" w:themeFill="background2" w:themeFillTint="33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Escuela Oficial Urbana Mixta, San Andrés Sajcabajá</w:t>
            </w:r>
          </w:p>
        </w:tc>
        <w:tc>
          <w:tcPr>
            <w:tcW w:w="2659" w:type="dxa"/>
            <w:shd w:val="clear" w:color="auto" w:fill="F4F4EF" w:themeFill="background2" w:themeFillTint="33"/>
          </w:tcPr>
          <w:p w:rsidR="00177F07" w:rsidRPr="00A27EB3" w:rsidRDefault="00177F07" w:rsidP="00177F07">
            <w:pPr>
              <w:rPr>
                <w:i/>
                <w:lang w:val="es-ES"/>
              </w:rPr>
            </w:pPr>
            <w:r w:rsidRPr="00A27EB3">
              <w:rPr>
                <w:i/>
                <w:lang w:val="es-ES"/>
              </w:rPr>
              <w:t>Abanderado en los 6 años de formación</w:t>
            </w:r>
          </w:p>
        </w:tc>
      </w:tr>
      <w:tr w:rsidR="007969CC" w:rsidTr="007969CC">
        <w:trPr>
          <w:trHeight w:val="302"/>
        </w:trPr>
        <w:tc>
          <w:tcPr>
            <w:tcW w:w="1108" w:type="dxa"/>
          </w:tcPr>
          <w:p w:rsidR="00177F07" w:rsidRPr="00687139" w:rsidRDefault="00177F07" w:rsidP="00177F07">
            <w:pPr>
              <w:rPr>
                <w:rFonts w:ascii="Bahnschrift Light" w:hAnsi="Bahnschrift Light"/>
                <w:sz w:val="18"/>
                <w:lang w:val="es-ES"/>
              </w:rPr>
            </w:pPr>
            <w:r w:rsidRPr="00687139">
              <w:rPr>
                <w:rFonts w:ascii="Bahnschrift Light" w:hAnsi="Bahnschrift Light"/>
                <w:sz w:val="18"/>
                <w:lang w:val="es-ES"/>
              </w:rPr>
              <w:t>2012</w:t>
            </w:r>
            <w:r w:rsidR="00687139" w:rsidRPr="00687139">
              <w:rPr>
                <w:rFonts w:ascii="Bahnschrift Light" w:hAnsi="Bahnschrift Light"/>
                <w:sz w:val="18"/>
                <w:lang w:val="es-ES"/>
              </w:rPr>
              <w:t xml:space="preserve"> a </w:t>
            </w:r>
            <w:r w:rsidRPr="00687139">
              <w:rPr>
                <w:rFonts w:ascii="Bahnschrift Light" w:hAnsi="Bahnschrift Light"/>
                <w:sz w:val="18"/>
                <w:lang w:val="es-ES"/>
              </w:rPr>
              <w:t>2014</w:t>
            </w:r>
          </w:p>
        </w:tc>
        <w:tc>
          <w:tcPr>
            <w:tcW w:w="1665" w:type="dxa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Básico</w:t>
            </w:r>
          </w:p>
        </w:tc>
        <w:tc>
          <w:tcPr>
            <w:tcW w:w="3885" w:type="dxa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Instituto de Educación Básica por Cooperativa, San Andrés Sajcabajá</w:t>
            </w:r>
          </w:p>
        </w:tc>
        <w:tc>
          <w:tcPr>
            <w:tcW w:w="2659" w:type="dxa"/>
          </w:tcPr>
          <w:p w:rsidR="00177F07" w:rsidRPr="00A27EB3" w:rsidRDefault="00177F07" w:rsidP="00177F07">
            <w:pPr>
              <w:rPr>
                <w:i/>
                <w:lang w:val="es-ES"/>
              </w:rPr>
            </w:pPr>
            <w:r w:rsidRPr="00A27EB3">
              <w:rPr>
                <w:i/>
                <w:lang w:val="es-ES"/>
              </w:rPr>
              <w:t>-Parte del cuadro de honor por los 3 años.</w:t>
            </w:r>
          </w:p>
        </w:tc>
      </w:tr>
      <w:tr w:rsidR="007969CC" w:rsidTr="007969CC">
        <w:trPr>
          <w:trHeight w:val="302"/>
        </w:trPr>
        <w:tc>
          <w:tcPr>
            <w:tcW w:w="1108" w:type="dxa"/>
            <w:tcBorders>
              <w:bottom w:val="single" w:sz="4" w:space="0" w:color="auto"/>
            </w:tcBorders>
            <w:shd w:val="clear" w:color="auto" w:fill="F4F4EF" w:themeFill="background2" w:themeFillTint="33"/>
          </w:tcPr>
          <w:p w:rsidR="00177F07" w:rsidRPr="00687139" w:rsidRDefault="00687139" w:rsidP="00177F07">
            <w:pPr>
              <w:rPr>
                <w:rFonts w:ascii="Bahnschrift Light" w:hAnsi="Bahnschrift Light"/>
                <w:sz w:val="18"/>
                <w:lang w:val="es-ES"/>
              </w:rPr>
            </w:pPr>
            <w:r w:rsidRPr="00687139">
              <w:rPr>
                <w:rFonts w:ascii="Bahnschrift Light" w:hAnsi="Bahnschrift Light"/>
                <w:sz w:val="18"/>
                <w:lang w:val="es-ES"/>
              </w:rPr>
              <w:t xml:space="preserve">2015 a </w:t>
            </w:r>
            <w:r w:rsidR="00177F07" w:rsidRPr="00687139">
              <w:rPr>
                <w:rFonts w:ascii="Bahnschrift Light" w:hAnsi="Bahnschrift Light"/>
                <w:sz w:val="18"/>
                <w:lang w:val="es-ES"/>
              </w:rPr>
              <w:t>2017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shd w:val="clear" w:color="auto" w:fill="F4F4EF" w:themeFill="background2" w:themeFillTint="33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Diversificado</w:t>
            </w:r>
          </w:p>
        </w:tc>
        <w:tc>
          <w:tcPr>
            <w:tcW w:w="3885" w:type="dxa"/>
            <w:tcBorders>
              <w:bottom w:val="single" w:sz="4" w:space="0" w:color="auto"/>
            </w:tcBorders>
            <w:shd w:val="clear" w:color="auto" w:fill="F4F4EF" w:themeFill="background2" w:themeFillTint="33"/>
          </w:tcPr>
          <w:p w:rsidR="00177F07" w:rsidRDefault="00177F07" w:rsidP="00177F07">
            <w:pPr>
              <w:rPr>
                <w:lang w:val="es-ES"/>
              </w:rPr>
            </w:pPr>
            <w:r>
              <w:rPr>
                <w:lang w:val="es-ES"/>
              </w:rPr>
              <w:t>Instituto Normal Mixto “San Andrés”, San Andrés Sajcabajá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F4F4EF" w:themeFill="background2" w:themeFillTint="33"/>
          </w:tcPr>
          <w:p w:rsidR="00A27EB3" w:rsidRPr="00A27EB3" w:rsidRDefault="00177F07" w:rsidP="00177F07">
            <w:pPr>
              <w:rPr>
                <w:i/>
                <w:lang w:val="es-ES"/>
              </w:rPr>
            </w:pPr>
            <w:r w:rsidRPr="00A27EB3">
              <w:rPr>
                <w:i/>
                <w:lang w:val="es-ES"/>
              </w:rPr>
              <w:t>Maestro de Educación de Educación Infantil Bilingüe Intercultural</w:t>
            </w:r>
          </w:p>
        </w:tc>
      </w:tr>
    </w:tbl>
    <w:tbl>
      <w:tblPr>
        <w:tblStyle w:val="Tablaconcuadrcula"/>
        <w:tblpPr w:leftFromText="141" w:rightFromText="141" w:vertAnchor="text" w:horzAnchor="margin" w:tblpY="634"/>
        <w:tblW w:w="9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3716"/>
        <w:gridCol w:w="2846"/>
        <w:gridCol w:w="1777"/>
      </w:tblGrid>
      <w:tr w:rsidR="007969CC" w:rsidTr="007969CC">
        <w:trPr>
          <w:trHeight w:val="264"/>
        </w:trPr>
        <w:tc>
          <w:tcPr>
            <w:tcW w:w="820" w:type="dxa"/>
            <w:vMerge w:val="restart"/>
            <w:shd w:val="clear" w:color="auto" w:fill="DCE1EF" w:themeFill="accent3" w:themeFillTint="33"/>
            <w:vAlign w:val="center"/>
          </w:tcPr>
          <w:p w:rsidR="007969CC" w:rsidRPr="00177F07" w:rsidRDefault="007969CC" w:rsidP="007969CC">
            <w:pPr>
              <w:rPr>
                <w:b/>
                <w:lang w:val="es-ES"/>
              </w:rPr>
            </w:pPr>
            <w:r w:rsidRPr="006163F5">
              <w:rPr>
                <w:b/>
                <w:sz w:val="20"/>
                <w:lang w:val="es-ES"/>
              </w:rPr>
              <w:lastRenderedPageBreak/>
              <w:t>Fecha</w:t>
            </w:r>
          </w:p>
        </w:tc>
        <w:tc>
          <w:tcPr>
            <w:tcW w:w="6562" w:type="dxa"/>
            <w:gridSpan w:val="2"/>
            <w:shd w:val="clear" w:color="auto" w:fill="DCE1EF" w:themeFill="accent3" w:themeFillTint="33"/>
            <w:vAlign w:val="center"/>
          </w:tcPr>
          <w:p w:rsidR="007969CC" w:rsidRDefault="007969CC" w:rsidP="007969C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 N I V E R S I D A D</w:t>
            </w:r>
          </w:p>
        </w:tc>
        <w:tc>
          <w:tcPr>
            <w:tcW w:w="1777" w:type="dxa"/>
            <w:shd w:val="clear" w:color="auto" w:fill="DCE1EF" w:themeFill="accent3" w:themeFillTint="33"/>
            <w:vAlign w:val="center"/>
          </w:tcPr>
          <w:p w:rsidR="007969CC" w:rsidRDefault="007969CC" w:rsidP="007969CC">
            <w:pPr>
              <w:jc w:val="center"/>
              <w:rPr>
                <w:b/>
                <w:lang w:val="es-ES"/>
              </w:rPr>
            </w:pPr>
          </w:p>
        </w:tc>
      </w:tr>
      <w:tr w:rsidR="00CF27ED" w:rsidTr="00CF27ED">
        <w:trPr>
          <w:trHeight w:val="264"/>
        </w:trPr>
        <w:tc>
          <w:tcPr>
            <w:tcW w:w="820" w:type="dxa"/>
            <w:vMerge/>
            <w:shd w:val="clear" w:color="auto" w:fill="DCE1EF" w:themeFill="accent3" w:themeFillTint="33"/>
            <w:vAlign w:val="center"/>
          </w:tcPr>
          <w:p w:rsidR="007969CC" w:rsidRPr="00177F07" w:rsidRDefault="007969CC" w:rsidP="007969CC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3716" w:type="dxa"/>
            <w:shd w:val="clear" w:color="auto" w:fill="DCE1EF" w:themeFill="accent3" w:themeFillTint="33"/>
            <w:vAlign w:val="center"/>
          </w:tcPr>
          <w:p w:rsidR="007969CC" w:rsidRPr="00177F07" w:rsidRDefault="007969CC" w:rsidP="007969C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Universidad de San Carlos de Guatemala – Facultad de Humanidades</w:t>
            </w:r>
          </w:p>
        </w:tc>
        <w:tc>
          <w:tcPr>
            <w:tcW w:w="2846" w:type="dxa"/>
            <w:shd w:val="clear" w:color="auto" w:fill="DCE1EF" w:themeFill="accent3" w:themeFillTint="33"/>
            <w:vAlign w:val="center"/>
          </w:tcPr>
          <w:p w:rsidR="007969CC" w:rsidRDefault="007969CC" w:rsidP="007969C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Universidad Mariano Gálvez – Facultad de Ingeniería </w:t>
            </w:r>
          </w:p>
        </w:tc>
        <w:tc>
          <w:tcPr>
            <w:tcW w:w="1777" w:type="dxa"/>
            <w:shd w:val="clear" w:color="auto" w:fill="DCE1EF" w:themeFill="accent3" w:themeFillTint="33"/>
            <w:vAlign w:val="center"/>
          </w:tcPr>
          <w:p w:rsidR="007969CC" w:rsidRPr="00177F07" w:rsidRDefault="007969CC" w:rsidP="007969C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Titulo</w:t>
            </w:r>
            <w:r w:rsidR="00CF27ED">
              <w:rPr>
                <w:b/>
                <w:lang w:val="es-ES"/>
              </w:rPr>
              <w:t>/reconocimientos</w:t>
            </w:r>
          </w:p>
        </w:tc>
      </w:tr>
      <w:tr w:rsidR="00CF27ED" w:rsidTr="00CF27ED">
        <w:trPr>
          <w:trHeight w:val="264"/>
        </w:trPr>
        <w:tc>
          <w:tcPr>
            <w:tcW w:w="820" w:type="dxa"/>
            <w:vAlign w:val="center"/>
          </w:tcPr>
          <w:p w:rsidR="007969CC" w:rsidRPr="006163F5" w:rsidRDefault="007969CC" w:rsidP="007969CC">
            <w:pPr>
              <w:jc w:val="center"/>
              <w:rPr>
                <w:rFonts w:ascii="Bahnschrift Light" w:hAnsi="Bahnschrift Light"/>
                <w:lang w:val="es-ES"/>
              </w:rPr>
            </w:pPr>
            <w:r w:rsidRPr="006163F5">
              <w:rPr>
                <w:rFonts w:ascii="Bahnschrift Light" w:hAnsi="Bahnschrift Light"/>
                <w:lang w:val="es-ES"/>
              </w:rPr>
              <w:t>2018</w:t>
            </w:r>
          </w:p>
        </w:tc>
        <w:tc>
          <w:tcPr>
            <w:tcW w:w="3716" w:type="dxa"/>
            <w:vAlign w:val="center"/>
          </w:tcPr>
          <w:p w:rsidR="007969CC" w:rsidRDefault="007969CC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1r. y 2do. Semestres de</w:t>
            </w:r>
          </w:p>
          <w:p w:rsidR="007969CC" w:rsidRDefault="007969CC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PEM y Técnico en Administración Educativa</w:t>
            </w:r>
          </w:p>
          <w:p w:rsidR="007969CC" w:rsidRDefault="007969CC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+4 cursos vacacionales de la misma carrera</w:t>
            </w:r>
          </w:p>
        </w:tc>
        <w:tc>
          <w:tcPr>
            <w:tcW w:w="2846" w:type="dxa"/>
            <w:vAlign w:val="center"/>
          </w:tcPr>
          <w:p w:rsidR="007969CC" w:rsidRDefault="007969CC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1r. y 2do. Semestre de</w:t>
            </w:r>
          </w:p>
          <w:p w:rsidR="007969CC" w:rsidRPr="006163F5" w:rsidRDefault="007969CC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Ingeniería en Sistemas y ciencias de la computación</w:t>
            </w:r>
          </w:p>
        </w:tc>
        <w:tc>
          <w:tcPr>
            <w:tcW w:w="1777" w:type="dxa"/>
            <w:vAlign w:val="center"/>
          </w:tcPr>
          <w:p w:rsidR="007969CC" w:rsidRPr="00A27EB3" w:rsidRDefault="007969CC" w:rsidP="007969CC">
            <w:pPr>
              <w:jc w:val="center"/>
              <w:rPr>
                <w:i/>
                <w:lang w:val="es-ES"/>
              </w:rPr>
            </w:pPr>
          </w:p>
        </w:tc>
      </w:tr>
      <w:tr w:rsidR="007969CC" w:rsidTr="00CF27ED">
        <w:trPr>
          <w:trHeight w:val="264"/>
        </w:trPr>
        <w:tc>
          <w:tcPr>
            <w:tcW w:w="820" w:type="dxa"/>
            <w:shd w:val="clear" w:color="auto" w:fill="F4F4EF" w:themeFill="background2" w:themeFillTint="33"/>
            <w:vAlign w:val="center"/>
          </w:tcPr>
          <w:p w:rsidR="007969CC" w:rsidRPr="006163F5" w:rsidRDefault="007969CC" w:rsidP="007969CC">
            <w:pPr>
              <w:jc w:val="center"/>
              <w:rPr>
                <w:rFonts w:ascii="Bahnschrift Light" w:hAnsi="Bahnschrift Light"/>
                <w:lang w:val="es-ES"/>
              </w:rPr>
            </w:pPr>
            <w:r w:rsidRPr="006163F5">
              <w:rPr>
                <w:rFonts w:ascii="Bahnschrift Light" w:hAnsi="Bahnschrift Light"/>
                <w:lang w:val="es-ES"/>
              </w:rPr>
              <w:t>2019</w:t>
            </w:r>
          </w:p>
        </w:tc>
        <w:tc>
          <w:tcPr>
            <w:tcW w:w="3716" w:type="dxa"/>
            <w:shd w:val="clear" w:color="auto" w:fill="F4F4EF" w:themeFill="background2" w:themeFillTint="33"/>
            <w:vAlign w:val="center"/>
          </w:tcPr>
          <w:p w:rsidR="007969CC" w:rsidRPr="007969CC" w:rsidRDefault="007969CC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3r</w:t>
            </w:r>
            <w:r w:rsidRPr="007969CC">
              <w:rPr>
                <w:lang w:val="es-ES"/>
              </w:rPr>
              <w:t xml:space="preserve">. y </w:t>
            </w:r>
            <w:r>
              <w:rPr>
                <w:lang w:val="es-ES"/>
              </w:rPr>
              <w:t>4to</w:t>
            </w:r>
            <w:r w:rsidRPr="007969CC">
              <w:rPr>
                <w:lang w:val="es-ES"/>
              </w:rPr>
              <w:t>. Semestres de</w:t>
            </w:r>
          </w:p>
          <w:p w:rsidR="007969CC" w:rsidRPr="007969CC" w:rsidRDefault="007969CC" w:rsidP="007969CC">
            <w:pPr>
              <w:jc w:val="center"/>
              <w:rPr>
                <w:lang w:val="es-ES"/>
              </w:rPr>
            </w:pPr>
            <w:r w:rsidRPr="007969CC">
              <w:rPr>
                <w:lang w:val="es-ES"/>
              </w:rPr>
              <w:t>PEM y Técnico en Administración Educativa</w:t>
            </w:r>
          </w:p>
          <w:p w:rsidR="007969CC" w:rsidRDefault="007969CC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+6</w:t>
            </w:r>
            <w:r w:rsidRPr="007969CC">
              <w:rPr>
                <w:lang w:val="es-ES"/>
              </w:rPr>
              <w:t xml:space="preserve"> cursos vacacionales de la misma carrera</w:t>
            </w:r>
            <w:r w:rsidR="00CF27ED">
              <w:rPr>
                <w:lang w:val="es-ES"/>
              </w:rPr>
              <w:t>, completando con ello el 5to. semestre</w:t>
            </w:r>
          </w:p>
        </w:tc>
        <w:tc>
          <w:tcPr>
            <w:tcW w:w="2846" w:type="dxa"/>
            <w:shd w:val="clear" w:color="auto" w:fill="F4F4EF" w:themeFill="background2" w:themeFillTint="33"/>
            <w:vAlign w:val="center"/>
          </w:tcPr>
          <w:p w:rsidR="00CF27ED" w:rsidRDefault="00CF27ED" w:rsidP="00CF27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  <w:r>
              <w:rPr>
                <w:lang w:val="es-ES"/>
              </w:rPr>
              <w:t xml:space="preserve">r. y </w:t>
            </w:r>
            <w:r>
              <w:rPr>
                <w:lang w:val="es-ES"/>
              </w:rPr>
              <w:t>4t</w:t>
            </w:r>
            <w:r>
              <w:rPr>
                <w:lang w:val="es-ES"/>
              </w:rPr>
              <w:t>o. Semestre de</w:t>
            </w:r>
          </w:p>
          <w:p w:rsidR="007969CC" w:rsidRDefault="00CF27ED" w:rsidP="00CF27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Ingeniería en Sistemas y ciencias de la computación</w:t>
            </w:r>
          </w:p>
          <w:p w:rsidR="00CF27ED" w:rsidRPr="00A27EB3" w:rsidRDefault="00CF27ED" w:rsidP="00CF27ED">
            <w:pPr>
              <w:jc w:val="center"/>
              <w:rPr>
                <w:i/>
                <w:lang w:val="es-ES"/>
              </w:rPr>
            </w:pPr>
            <w:r>
              <w:rPr>
                <w:lang w:val="es-ES"/>
              </w:rPr>
              <w:t>+</w:t>
            </w:r>
          </w:p>
        </w:tc>
        <w:tc>
          <w:tcPr>
            <w:tcW w:w="1777" w:type="dxa"/>
            <w:shd w:val="clear" w:color="auto" w:fill="F4F4EF" w:themeFill="background2" w:themeFillTint="33"/>
            <w:vAlign w:val="center"/>
          </w:tcPr>
          <w:p w:rsidR="007969CC" w:rsidRPr="00A27EB3" w:rsidRDefault="00CF27ED" w:rsidP="007969CC">
            <w:pPr>
              <w:jc w:val="center"/>
              <w:rPr>
                <w:i/>
                <w:lang w:val="es-ES"/>
              </w:rPr>
            </w:pPr>
            <w:r>
              <w:rPr>
                <w:i/>
                <w:lang w:val="es-ES"/>
              </w:rPr>
              <w:t>Exoneración de los primeros 4 niveles de inglés, en la UMG.</w:t>
            </w:r>
          </w:p>
        </w:tc>
      </w:tr>
      <w:tr w:rsidR="00CF27ED" w:rsidTr="00CF27ED">
        <w:trPr>
          <w:trHeight w:val="264"/>
        </w:trPr>
        <w:tc>
          <w:tcPr>
            <w:tcW w:w="820" w:type="dxa"/>
            <w:vAlign w:val="center"/>
          </w:tcPr>
          <w:p w:rsidR="007969CC" w:rsidRPr="006163F5" w:rsidRDefault="007969CC" w:rsidP="007969CC">
            <w:pPr>
              <w:jc w:val="center"/>
              <w:rPr>
                <w:rFonts w:ascii="Bahnschrift Light" w:hAnsi="Bahnschrift Light"/>
                <w:lang w:val="es-ES"/>
              </w:rPr>
            </w:pPr>
            <w:r w:rsidRPr="006163F5">
              <w:rPr>
                <w:rFonts w:ascii="Bahnschrift Light" w:hAnsi="Bahnschrift Light"/>
                <w:lang w:val="es-ES"/>
              </w:rPr>
              <w:t>2020</w:t>
            </w:r>
          </w:p>
        </w:tc>
        <w:tc>
          <w:tcPr>
            <w:tcW w:w="3716" w:type="dxa"/>
            <w:vAlign w:val="center"/>
          </w:tcPr>
          <w:p w:rsidR="007969CC" w:rsidRPr="007969CC" w:rsidRDefault="00CF27ED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6to.Semestre</w:t>
            </w:r>
            <w:r w:rsidR="007969CC" w:rsidRPr="007969CC">
              <w:rPr>
                <w:lang w:val="es-ES"/>
              </w:rPr>
              <w:t xml:space="preserve"> de</w:t>
            </w:r>
          </w:p>
          <w:p w:rsidR="007969CC" w:rsidRPr="007969CC" w:rsidRDefault="007969CC" w:rsidP="007969CC">
            <w:pPr>
              <w:jc w:val="center"/>
              <w:rPr>
                <w:lang w:val="es-ES"/>
              </w:rPr>
            </w:pPr>
            <w:r w:rsidRPr="007969CC">
              <w:rPr>
                <w:lang w:val="es-ES"/>
              </w:rPr>
              <w:t>PEM y Técnico en Administración Educativa</w:t>
            </w:r>
          </w:p>
          <w:p w:rsidR="007969CC" w:rsidRDefault="00CF27ED" w:rsidP="00CF27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 +1</w:t>
            </w:r>
            <w:r w:rsidR="007969CC" w:rsidRPr="007969CC">
              <w:rPr>
                <w:lang w:val="es-ES"/>
              </w:rPr>
              <w:t xml:space="preserve"> curso</w:t>
            </w:r>
            <w:r>
              <w:rPr>
                <w:lang w:val="es-ES"/>
              </w:rPr>
              <w:t xml:space="preserve"> vacacional</w:t>
            </w:r>
            <w:r w:rsidR="007969CC" w:rsidRPr="007969CC">
              <w:rPr>
                <w:lang w:val="es-ES"/>
              </w:rPr>
              <w:t xml:space="preserve"> d</w:t>
            </w:r>
            <w:r>
              <w:rPr>
                <w:lang w:val="es-ES"/>
              </w:rPr>
              <w:t xml:space="preserve">el Profesorado. </w:t>
            </w:r>
          </w:p>
          <w:p w:rsidR="00CF27ED" w:rsidRDefault="00CF27ED" w:rsidP="00CF27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1r. Semestre de Licenciatura en Pedagogía y Derechos Humanos</w:t>
            </w:r>
          </w:p>
          <w:p w:rsidR="00CF27ED" w:rsidRDefault="00CF27ED" w:rsidP="00CF27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+1 curso vacacional de </w:t>
            </w:r>
            <w:r w:rsidR="00680213">
              <w:rPr>
                <w:lang w:val="es-ES"/>
              </w:rPr>
              <w:t xml:space="preserve">la </w:t>
            </w:r>
            <w:r>
              <w:rPr>
                <w:lang w:val="es-ES"/>
              </w:rPr>
              <w:t>Licenciatura.</w:t>
            </w:r>
          </w:p>
        </w:tc>
        <w:tc>
          <w:tcPr>
            <w:tcW w:w="2846" w:type="dxa"/>
            <w:vAlign w:val="center"/>
          </w:tcPr>
          <w:p w:rsidR="00CF27ED" w:rsidRDefault="00680213" w:rsidP="00CF27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5to</w:t>
            </w:r>
            <w:r w:rsidR="00CF27ED">
              <w:rPr>
                <w:lang w:val="es-ES"/>
              </w:rPr>
              <w:t xml:space="preserve">. y </w:t>
            </w:r>
            <w:r>
              <w:rPr>
                <w:lang w:val="es-ES"/>
              </w:rPr>
              <w:t>6</w:t>
            </w:r>
            <w:r w:rsidR="00CF27ED">
              <w:rPr>
                <w:lang w:val="es-ES"/>
              </w:rPr>
              <w:t>to. Semestre de</w:t>
            </w:r>
          </w:p>
          <w:p w:rsidR="00CF27ED" w:rsidRDefault="00CF27ED" w:rsidP="00CF27E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Ingeniería en Sistemas y ciencias de la computación</w:t>
            </w:r>
            <w:r w:rsidR="00680213">
              <w:rPr>
                <w:lang w:val="es-ES"/>
              </w:rPr>
              <w:t>.</w:t>
            </w:r>
          </w:p>
          <w:p w:rsidR="007969CC" w:rsidRPr="00A27EB3" w:rsidRDefault="00CF27ED" w:rsidP="00CF27ED">
            <w:pPr>
              <w:jc w:val="center"/>
              <w:rPr>
                <w:i/>
                <w:lang w:val="es-ES"/>
              </w:rPr>
            </w:pPr>
            <w:r>
              <w:rPr>
                <w:lang w:val="es-ES"/>
              </w:rPr>
              <w:t>+</w:t>
            </w:r>
            <w:r>
              <w:rPr>
                <w:lang w:val="es-ES"/>
              </w:rPr>
              <w:t>5to, 6to, 7mo. y 8vo. Niveles de inglés, dentro de la escuela de Idiomas de la UMG.</w:t>
            </w:r>
          </w:p>
        </w:tc>
        <w:tc>
          <w:tcPr>
            <w:tcW w:w="1777" w:type="dxa"/>
            <w:vAlign w:val="center"/>
          </w:tcPr>
          <w:p w:rsidR="007969CC" w:rsidRPr="00CF27ED" w:rsidRDefault="00CF27ED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Profesor de Enseñanza Media y Técnico en administración Educativa.  </w:t>
            </w:r>
          </w:p>
        </w:tc>
      </w:tr>
      <w:tr w:rsidR="007969CC" w:rsidTr="00CF27ED">
        <w:trPr>
          <w:trHeight w:val="264"/>
        </w:trPr>
        <w:tc>
          <w:tcPr>
            <w:tcW w:w="820" w:type="dxa"/>
            <w:tcBorders>
              <w:bottom w:val="single" w:sz="4" w:space="0" w:color="auto"/>
            </w:tcBorders>
            <w:shd w:val="clear" w:color="auto" w:fill="F4F4EF" w:themeFill="background2" w:themeFillTint="33"/>
            <w:vAlign w:val="center"/>
          </w:tcPr>
          <w:p w:rsidR="007969CC" w:rsidRPr="006163F5" w:rsidRDefault="007969CC" w:rsidP="007969CC">
            <w:pPr>
              <w:jc w:val="center"/>
              <w:rPr>
                <w:rFonts w:ascii="Bahnschrift Light" w:hAnsi="Bahnschrift Light"/>
                <w:lang w:val="es-ES"/>
              </w:rPr>
            </w:pPr>
            <w:r w:rsidRPr="006163F5">
              <w:rPr>
                <w:rFonts w:ascii="Bahnschrift Light" w:hAnsi="Bahnschrift Light"/>
                <w:lang w:val="es-ES"/>
              </w:rPr>
              <w:t>2021</w:t>
            </w:r>
          </w:p>
        </w:tc>
        <w:tc>
          <w:tcPr>
            <w:tcW w:w="3716" w:type="dxa"/>
            <w:tcBorders>
              <w:bottom w:val="single" w:sz="4" w:space="0" w:color="auto"/>
            </w:tcBorders>
            <w:shd w:val="clear" w:color="auto" w:fill="F4F4EF" w:themeFill="background2" w:themeFillTint="33"/>
            <w:vAlign w:val="center"/>
          </w:tcPr>
          <w:p w:rsidR="007969CC" w:rsidRDefault="00680213" w:rsidP="006802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2do. Semestre de Licenciatura en Pedagogía y Derechos Humanos</w:t>
            </w:r>
          </w:p>
        </w:tc>
        <w:tc>
          <w:tcPr>
            <w:tcW w:w="2846" w:type="dxa"/>
            <w:tcBorders>
              <w:bottom w:val="single" w:sz="4" w:space="0" w:color="auto"/>
            </w:tcBorders>
            <w:shd w:val="clear" w:color="auto" w:fill="F4F4EF" w:themeFill="background2" w:themeFillTint="33"/>
            <w:vAlign w:val="center"/>
          </w:tcPr>
          <w:p w:rsidR="007969CC" w:rsidRDefault="00680213" w:rsidP="007969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7mo. Semestre de Ingeniería en Sistemas y Ciencias de la computación.</w:t>
            </w:r>
          </w:p>
          <w:p w:rsidR="00680213" w:rsidRPr="00680213" w:rsidRDefault="00680213" w:rsidP="006802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+9no. y 10mo. Niveles de inglés.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clear" w:color="auto" w:fill="F4F4EF" w:themeFill="background2" w:themeFillTint="33"/>
            <w:vAlign w:val="center"/>
          </w:tcPr>
          <w:p w:rsidR="007969CC" w:rsidRPr="00A27EB3" w:rsidRDefault="007969CC" w:rsidP="007969CC">
            <w:pPr>
              <w:jc w:val="center"/>
              <w:rPr>
                <w:i/>
                <w:lang w:val="es-ES"/>
              </w:rPr>
            </w:pPr>
          </w:p>
        </w:tc>
      </w:tr>
    </w:tbl>
    <w:p w:rsidR="00DD7C18" w:rsidRDefault="00177F07" w:rsidP="007969CC">
      <w:pPr>
        <w:spacing w:before="200" w:after="0" w:line="276" w:lineRule="auto"/>
        <w:ind w:left="720"/>
        <w:rPr>
          <w:b/>
          <w:lang w:val="es-ES_tradnl"/>
        </w:rPr>
      </w:pPr>
      <w:r>
        <w:rPr>
          <w:b/>
          <w:lang w:val="es-ES_tradnl"/>
        </w:rPr>
        <w:t xml:space="preserve"> N I V E L    U N I V E R S I T A R I O</w:t>
      </w:r>
    </w:p>
    <w:p w:rsidR="001D3703" w:rsidRDefault="001D3703" w:rsidP="005D5A2D">
      <w:pPr>
        <w:pStyle w:val="Encabezadodeseccin"/>
        <w:spacing w:before="0" w:line="276" w:lineRule="auto"/>
        <w:rPr>
          <w:color w:val="000000" w:themeColor="text1"/>
          <w:lang w:val="es-ES"/>
        </w:rPr>
      </w:pPr>
    </w:p>
    <w:p w:rsidR="005D5A2D" w:rsidRPr="00BF4B28" w:rsidRDefault="00464879" w:rsidP="005D5A2D">
      <w:pPr>
        <w:pStyle w:val="Encabezadodeseccin"/>
        <w:spacing w:before="0" w:line="276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OtROS CREDITOS ACADÉMICOS</w:t>
      </w:r>
    </w:p>
    <w:p w:rsidR="00E466F7" w:rsidRDefault="00E466F7" w:rsidP="005F22B3">
      <w:pPr>
        <w:pStyle w:val="Prrafodelista"/>
        <w:spacing w:after="0" w:line="240" w:lineRule="auto"/>
        <w:ind w:left="432"/>
        <w:rPr>
          <w:lang w:val="es-ES_tradnl"/>
        </w:rPr>
      </w:pPr>
      <w:r>
        <w:rPr>
          <w:lang w:val="es-ES_tradnl"/>
        </w:rPr>
        <w:t>-Múltiples diplomas por la Universidad de San Carlos de Guatemala, referentes a cursos de educación, seguridad informática, derecho, pedagogía.</w:t>
      </w:r>
    </w:p>
    <w:p w:rsidR="00464879" w:rsidRDefault="00464879" w:rsidP="005F22B3">
      <w:pPr>
        <w:pStyle w:val="Prrafodelista"/>
        <w:spacing w:after="0" w:line="240" w:lineRule="auto"/>
        <w:ind w:left="432"/>
        <w:rPr>
          <w:lang w:val="es-ES_tradnl"/>
        </w:rPr>
      </w:pPr>
      <w:r>
        <w:rPr>
          <w:lang w:val="es-ES_tradnl"/>
        </w:rPr>
        <w:t xml:space="preserve">-Múltiples diplomas </w:t>
      </w:r>
      <w:r w:rsidR="00D03C57">
        <w:rPr>
          <w:lang w:val="es-ES_tradnl"/>
        </w:rPr>
        <w:t>por hab</w:t>
      </w:r>
      <w:r>
        <w:rPr>
          <w:lang w:val="es-ES_tradnl"/>
        </w:rPr>
        <w:t>e</w:t>
      </w:r>
      <w:r w:rsidR="00D03C57">
        <w:rPr>
          <w:lang w:val="es-ES_tradnl"/>
        </w:rPr>
        <w:t>r</w:t>
      </w:r>
      <w:r>
        <w:rPr>
          <w:lang w:val="es-ES_tradnl"/>
        </w:rPr>
        <w:t xml:space="preserve"> completado varios</w:t>
      </w:r>
      <w:r w:rsidR="00E466F7">
        <w:rPr>
          <w:lang w:val="es-ES_tradnl"/>
        </w:rPr>
        <w:t xml:space="preserve"> cursos sobre programación y Linux extendidos por </w:t>
      </w:r>
      <w:proofErr w:type="spellStart"/>
      <w:r w:rsidR="00E466F7">
        <w:rPr>
          <w:lang w:val="es-ES_tradnl"/>
        </w:rPr>
        <w:t>sololearn</w:t>
      </w:r>
      <w:proofErr w:type="spellEnd"/>
      <w:r w:rsidR="00E466F7">
        <w:rPr>
          <w:lang w:val="es-ES_tradnl"/>
        </w:rPr>
        <w:t xml:space="preserve"> y </w:t>
      </w:r>
      <w:proofErr w:type="spellStart"/>
      <w:r w:rsidR="00E466F7">
        <w:rPr>
          <w:lang w:val="es-ES_tradnl"/>
        </w:rPr>
        <w:t>Cicso</w:t>
      </w:r>
      <w:proofErr w:type="spellEnd"/>
      <w:r w:rsidR="00E466F7">
        <w:rPr>
          <w:lang w:val="es-ES_tradnl"/>
        </w:rPr>
        <w:t xml:space="preserve"> Network </w:t>
      </w:r>
      <w:proofErr w:type="spellStart"/>
      <w:r w:rsidR="00E466F7">
        <w:rPr>
          <w:lang w:val="es-ES_tradnl"/>
        </w:rPr>
        <w:t>Academy</w:t>
      </w:r>
      <w:proofErr w:type="spellEnd"/>
      <w:r w:rsidR="00E466F7">
        <w:rPr>
          <w:lang w:val="es-ES_tradnl"/>
        </w:rPr>
        <w:t>.</w:t>
      </w:r>
    </w:p>
    <w:p w:rsidR="00E466F7" w:rsidRDefault="00E466F7" w:rsidP="005F22B3">
      <w:pPr>
        <w:pStyle w:val="Prrafodelista"/>
        <w:spacing w:after="0" w:line="240" w:lineRule="auto"/>
        <w:ind w:left="432"/>
        <w:rPr>
          <w:lang w:val="es-ES_tradnl"/>
        </w:rPr>
      </w:pPr>
      <w:r>
        <w:rPr>
          <w:lang w:val="es-ES_tradnl"/>
        </w:rPr>
        <w:t>-</w:t>
      </w:r>
      <w:r w:rsidR="00D03C57">
        <w:rPr>
          <w:lang w:val="es-ES_tradnl"/>
        </w:rPr>
        <w:t>Diplomas en educación infantil y casos no comunes de educación, extendidas por CAP de San Andrés Sajcabajá.</w:t>
      </w:r>
    </w:p>
    <w:p w:rsidR="00D03C57" w:rsidRDefault="00D03C57" w:rsidP="005F22B3">
      <w:pPr>
        <w:pStyle w:val="Prrafodelista"/>
        <w:spacing w:after="0" w:line="240" w:lineRule="auto"/>
        <w:ind w:left="432"/>
        <w:rPr>
          <w:lang w:val="es-ES_tradnl"/>
        </w:rPr>
      </w:pPr>
      <w:r>
        <w:rPr>
          <w:lang w:val="es-ES_tradnl"/>
        </w:rPr>
        <w:t>-Diplomas en educación Sexual e Integral por PIES de occidente y Universidad de San Carlos de Guatemala.</w:t>
      </w:r>
    </w:p>
    <w:p w:rsidR="005D5A2D" w:rsidRDefault="00D03C57" w:rsidP="005F22B3">
      <w:pPr>
        <w:pStyle w:val="Prrafodelista"/>
        <w:spacing w:after="0" w:line="240" w:lineRule="auto"/>
        <w:ind w:left="432"/>
        <w:rPr>
          <w:lang w:val="es-ES_tradnl"/>
        </w:rPr>
      </w:pPr>
      <w:r>
        <w:rPr>
          <w:i/>
          <w:lang w:val="es-ES_tradnl"/>
        </w:rPr>
        <w:t>-</w:t>
      </w:r>
      <w:r>
        <w:rPr>
          <w:lang w:val="es-ES_tradnl"/>
        </w:rPr>
        <w:t>Diplomas sobre matemática y física,</w:t>
      </w:r>
      <w:r w:rsidR="001D3703">
        <w:rPr>
          <w:lang w:val="es-ES_tradnl"/>
        </w:rPr>
        <w:t xml:space="preserve"> por participado y completado cursos relativas a susodichos temas,</w:t>
      </w:r>
      <w:r>
        <w:rPr>
          <w:lang w:val="es-ES_tradnl"/>
        </w:rPr>
        <w:t xml:space="preserve"> </w:t>
      </w:r>
      <w:r w:rsidR="001D3703">
        <w:rPr>
          <w:lang w:val="es-ES_tradnl"/>
        </w:rPr>
        <w:t>dados por el CUNOC</w:t>
      </w:r>
    </w:p>
    <w:p w:rsidR="005F22B3" w:rsidRDefault="005F22B3" w:rsidP="005F22B3">
      <w:pPr>
        <w:pStyle w:val="Prrafodelista"/>
        <w:spacing w:after="0" w:line="240" w:lineRule="auto"/>
        <w:ind w:left="432"/>
        <w:rPr>
          <w:lang w:val="es-ES_tradnl"/>
        </w:rPr>
      </w:pPr>
    </w:p>
    <w:p w:rsidR="005F22B3" w:rsidRDefault="005F22B3" w:rsidP="005F22B3">
      <w:pPr>
        <w:pStyle w:val="Prrafodelista"/>
        <w:spacing w:after="0" w:line="240" w:lineRule="auto"/>
        <w:ind w:left="432"/>
        <w:rPr>
          <w:lang w:val="es-ES_tradnl"/>
        </w:rPr>
      </w:pPr>
    </w:p>
    <w:p w:rsidR="005F22B3" w:rsidRPr="00D03C57" w:rsidRDefault="005F22B3" w:rsidP="005F22B3">
      <w:pPr>
        <w:pStyle w:val="Prrafodelista"/>
        <w:spacing w:after="0" w:line="240" w:lineRule="auto"/>
        <w:ind w:left="432"/>
        <w:rPr>
          <w:lang w:val="es-ES_tradnl"/>
        </w:rPr>
      </w:pPr>
    </w:p>
    <w:p w:rsidR="005F22B3" w:rsidRPr="005F22B3" w:rsidRDefault="0082573C" w:rsidP="005F22B3">
      <w:pPr>
        <w:pStyle w:val="Encabezadodeseccin"/>
        <w:spacing w:before="0" w:line="276" w:lineRule="auto"/>
        <w:rPr>
          <w:color w:val="000000" w:themeColor="text1"/>
          <w:lang w:val="es-ES"/>
        </w:rPr>
      </w:pPr>
      <w:r w:rsidRPr="00BF4B28">
        <w:rPr>
          <w:color w:val="000000" w:themeColor="text1"/>
          <w:lang w:val="es-ES"/>
        </w:rPr>
        <w:lastRenderedPageBreak/>
        <w:t>Aptitudes</w:t>
      </w:r>
    </w:p>
    <w:p w:rsidR="002674E5" w:rsidRPr="00B47762" w:rsidRDefault="00CA103F" w:rsidP="00B47762">
      <w:pPr>
        <w:spacing w:after="0" w:line="276" w:lineRule="auto"/>
        <w:rPr>
          <w:b/>
          <w:lang w:val="es-ES_tradnl"/>
        </w:rPr>
      </w:pPr>
      <w:r w:rsidRPr="00B47762">
        <w:rPr>
          <w:b/>
          <w:lang w:val="es-ES_tradnl"/>
        </w:rPr>
        <w:t>I N F O R M Á T I C A</w:t>
      </w:r>
    </w:p>
    <w:p w:rsidR="00B47762" w:rsidRPr="00AA3EC1" w:rsidRDefault="00B47762" w:rsidP="00AA3EC1">
      <w:pPr>
        <w:spacing w:after="0" w:line="276" w:lineRule="auto"/>
        <w:rPr>
          <w:i/>
          <w:lang w:val="es-ES_tradnl"/>
        </w:rPr>
      </w:pPr>
      <w:r>
        <w:rPr>
          <w:lang w:val="es-ES_tradnl"/>
        </w:rPr>
        <w:t xml:space="preserve">Dedicación en el conocimiento de </w:t>
      </w:r>
      <w:r w:rsidR="002674E5" w:rsidRPr="00B47762">
        <w:rPr>
          <w:i/>
          <w:lang w:val="es-ES_tradnl"/>
        </w:rPr>
        <w:t>software y</w:t>
      </w:r>
      <w:r w:rsidR="00CD3C0C" w:rsidRPr="00B47762">
        <w:rPr>
          <w:i/>
          <w:lang w:val="es-ES_tradnl"/>
        </w:rPr>
        <w:t xml:space="preserve"> hardware</w:t>
      </w:r>
      <w:r w:rsidR="00081579" w:rsidRPr="00B47762">
        <w:rPr>
          <w:lang w:val="es-ES_tradnl"/>
        </w:rPr>
        <w:t xml:space="preserve">, </w:t>
      </w:r>
      <w:r w:rsidR="00D92713" w:rsidRPr="00B47762">
        <w:rPr>
          <w:lang w:val="es-ES_tradnl"/>
        </w:rPr>
        <w:t>especial dedicación en:</w:t>
      </w:r>
      <w:r w:rsidR="00D92713" w:rsidRPr="00B47762">
        <w:rPr>
          <w:lang w:val="es-ES_tradnl"/>
        </w:rPr>
        <w:t xml:space="preserve"> </w:t>
      </w:r>
      <w:r w:rsidR="00CD3C0C" w:rsidRPr="00B47762">
        <w:rPr>
          <w:i/>
          <w:lang w:val="es-ES_tradnl"/>
        </w:rPr>
        <w:t>la</w:t>
      </w:r>
      <w:r w:rsidR="00752F07" w:rsidRPr="00B47762">
        <w:rPr>
          <w:i/>
          <w:lang w:val="es-ES_tradnl"/>
        </w:rPr>
        <w:t xml:space="preserve"> programación</w:t>
      </w:r>
      <w:r w:rsidR="00CD3C0C" w:rsidRPr="00B47762">
        <w:rPr>
          <w:i/>
          <w:lang w:val="es-ES_tradnl"/>
        </w:rPr>
        <w:t xml:space="preserve">, </w:t>
      </w:r>
      <w:r w:rsidR="00DA628E" w:rsidRPr="00B47762">
        <w:rPr>
          <w:i/>
          <w:lang w:val="es-ES_tradnl"/>
        </w:rPr>
        <w:t>así como el proceso de análisis y diseños de Software mediante UML</w:t>
      </w:r>
      <w:r w:rsidR="005F22B3">
        <w:rPr>
          <w:i/>
          <w:lang w:val="es-ES_tradnl"/>
        </w:rPr>
        <w:t>, así como Linux.</w:t>
      </w:r>
    </w:p>
    <w:p w:rsidR="00D92713" w:rsidRPr="00D54FBD" w:rsidRDefault="00B47762" w:rsidP="00B47762">
      <w:pPr>
        <w:spacing w:after="0" w:line="240" w:lineRule="auto"/>
        <w:rPr>
          <w:lang w:val="es-ES_tradnl"/>
        </w:rPr>
      </w:pPr>
      <w:r w:rsidRPr="00D54FBD">
        <w:rPr>
          <w:lang w:val="es-ES_tradnl"/>
        </w:rPr>
        <w:t>-</w:t>
      </w:r>
      <w:r w:rsidR="00FB5825" w:rsidRPr="00D54FBD">
        <w:rPr>
          <w:lang w:val="es-ES_tradnl"/>
        </w:rPr>
        <w:t xml:space="preserve">Paquetes de Ofimática [Microsoft Office, Libre Office, Google </w:t>
      </w:r>
      <w:proofErr w:type="spellStart"/>
      <w:r w:rsidR="00FB5825" w:rsidRPr="00D54FBD">
        <w:rPr>
          <w:lang w:val="es-ES_tradnl"/>
        </w:rPr>
        <w:t>Docs</w:t>
      </w:r>
      <w:proofErr w:type="spellEnd"/>
      <w:r w:rsidR="00FB5825" w:rsidRPr="00D54FBD">
        <w:rPr>
          <w:lang w:val="es-ES_tradnl"/>
        </w:rPr>
        <w:t>]</w:t>
      </w:r>
    </w:p>
    <w:p w:rsidR="00D92713" w:rsidRPr="00D54FBD" w:rsidRDefault="00B47762" w:rsidP="00B47762">
      <w:pPr>
        <w:spacing w:after="0" w:line="240" w:lineRule="auto"/>
        <w:rPr>
          <w:lang w:val="es-ES"/>
        </w:rPr>
      </w:pPr>
      <w:r w:rsidRPr="00D54FBD">
        <w:rPr>
          <w:lang w:val="es-ES"/>
        </w:rPr>
        <w:t>-</w:t>
      </w:r>
      <w:r w:rsidR="00FB5825" w:rsidRPr="00D54FBD">
        <w:rPr>
          <w:lang w:val="es-ES"/>
        </w:rPr>
        <w:t xml:space="preserve">Lenguajes de Programación, </w:t>
      </w:r>
      <w:r w:rsidR="00FB5825" w:rsidRPr="00D54FBD">
        <w:rPr>
          <w:i/>
          <w:lang w:val="es-ES"/>
        </w:rPr>
        <w:t>de mayor dominio</w:t>
      </w:r>
      <w:r w:rsidR="00FB5825" w:rsidRPr="00D54FBD">
        <w:rPr>
          <w:lang w:val="es-ES"/>
        </w:rPr>
        <w:t xml:space="preserve"> [Python, SQL] </w:t>
      </w:r>
    </w:p>
    <w:p w:rsidR="00006974" w:rsidRPr="00D54FBD" w:rsidRDefault="00B47762" w:rsidP="00B47762">
      <w:pPr>
        <w:spacing w:after="0" w:line="240" w:lineRule="auto"/>
      </w:pPr>
      <w:r w:rsidRPr="00D54FBD">
        <w:t>-</w:t>
      </w:r>
      <w:r w:rsidR="00FB5825" w:rsidRPr="00D54FBD">
        <w:t xml:space="preserve">Herramientas de desarrollo, </w:t>
      </w:r>
      <w:r w:rsidR="00FB5825" w:rsidRPr="00D54FBD">
        <w:rPr>
          <w:i/>
        </w:rPr>
        <w:t xml:space="preserve">editores de </w:t>
      </w:r>
      <w:r w:rsidR="00FB5825" w:rsidRPr="00D54FBD">
        <w:t>código [</w:t>
      </w:r>
      <w:r w:rsidRPr="00D54FBD">
        <w:t xml:space="preserve">Visual estudio </w:t>
      </w:r>
      <w:proofErr w:type="spellStart"/>
      <w:r w:rsidRPr="00D54FBD">
        <w:t>Code</w:t>
      </w:r>
      <w:proofErr w:type="spellEnd"/>
      <w:r w:rsidRPr="00D54FBD">
        <w:t xml:space="preserve">, </w:t>
      </w:r>
      <w:proofErr w:type="spellStart"/>
      <w:r w:rsidRPr="00D54FBD">
        <w:t>Neovim</w:t>
      </w:r>
      <w:proofErr w:type="spellEnd"/>
      <w:r w:rsidRPr="00D54FBD">
        <w:t xml:space="preserve">, </w:t>
      </w:r>
      <w:r w:rsidR="00FB5825" w:rsidRPr="00D54FBD">
        <w:t xml:space="preserve">nano], </w:t>
      </w:r>
      <w:r w:rsidR="00FB5825" w:rsidRPr="00D54FBD">
        <w:rPr>
          <w:i/>
        </w:rPr>
        <w:t>IDLES</w:t>
      </w:r>
      <w:r w:rsidR="00FB5825" w:rsidRPr="00D54FBD">
        <w:t xml:space="preserve"> [</w:t>
      </w:r>
      <w:proofErr w:type="spellStart"/>
      <w:r w:rsidR="00FB5825" w:rsidRPr="00D54FBD">
        <w:t>Pycharm</w:t>
      </w:r>
      <w:proofErr w:type="spellEnd"/>
      <w:r w:rsidR="00FB5825" w:rsidRPr="00D54FBD">
        <w:t xml:space="preserve"> y </w:t>
      </w:r>
      <w:proofErr w:type="spellStart"/>
      <w:r w:rsidR="00FB5825" w:rsidRPr="00D54FBD">
        <w:t>Netbeans</w:t>
      </w:r>
      <w:proofErr w:type="spellEnd"/>
      <w:r w:rsidR="00FB5825" w:rsidRPr="00D54FBD">
        <w:t xml:space="preserve">], </w:t>
      </w:r>
      <w:r w:rsidR="00FB5825" w:rsidRPr="00D54FBD">
        <w:rPr>
          <w:i/>
        </w:rPr>
        <w:t>diseño y análisis de sistemas</w:t>
      </w:r>
      <w:r w:rsidR="00FB5825" w:rsidRPr="00D54FBD">
        <w:t xml:space="preserve"> [</w:t>
      </w:r>
      <w:proofErr w:type="spellStart"/>
      <w:r w:rsidR="00FB5825" w:rsidRPr="00D54FBD">
        <w:t>Start</w:t>
      </w:r>
      <w:proofErr w:type="spellEnd"/>
      <w:r w:rsidR="00FB5825" w:rsidRPr="00D54FBD">
        <w:t xml:space="preserve"> UML]</w:t>
      </w:r>
    </w:p>
    <w:p w:rsidR="00006974" w:rsidRPr="00D54FBD" w:rsidRDefault="00B47762" w:rsidP="00B47762">
      <w:pPr>
        <w:spacing w:after="0" w:line="240" w:lineRule="auto"/>
      </w:pPr>
      <w:r w:rsidRPr="00D54FBD">
        <w:t>-</w:t>
      </w:r>
      <w:r w:rsidR="00FB5825" w:rsidRPr="00D54FBD">
        <w:t xml:space="preserve">Gestores de Bases de Datos, </w:t>
      </w:r>
      <w:r w:rsidR="00006974" w:rsidRPr="00D54FBD">
        <w:t>Oracle</w:t>
      </w:r>
      <w:r w:rsidR="00FB5825" w:rsidRPr="00D54FBD">
        <w:t xml:space="preserve">, </w:t>
      </w:r>
      <w:proofErr w:type="spellStart"/>
      <w:r w:rsidR="00006974" w:rsidRPr="00D54FBD">
        <w:t>MariaDB</w:t>
      </w:r>
      <w:proofErr w:type="spellEnd"/>
      <w:r w:rsidRPr="00D54FBD">
        <w:t xml:space="preserve"> y </w:t>
      </w:r>
      <w:proofErr w:type="spellStart"/>
      <w:r w:rsidRPr="00D54FBD">
        <w:t>MySQL</w:t>
      </w:r>
      <w:proofErr w:type="spellEnd"/>
    </w:p>
    <w:p w:rsidR="00006974" w:rsidRPr="00D54FBD" w:rsidRDefault="00B47762" w:rsidP="00B47762">
      <w:pPr>
        <w:spacing w:after="0" w:line="240" w:lineRule="auto"/>
        <w:jc w:val="left"/>
      </w:pPr>
      <w:r w:rsidRPr="00D54FBD">
        <w:t>-</w:t>
      </w:r>
      <w:r w:rsidR="00FB5825" w:rsidRPr="00D54FBD">
        <w:t xml:space="preserve">Sistemas Operativos, </w:t>
      </w:r>
      <w:r w:rsidR="00006974" w:rsidRPr="00D54FBD">
        <w:rPr>
          <w:i/>
        </w:rPr>
        <w:t>Windows</w:t>
      </w:r>
      <w:r w:rsidR="00CA103F" w:rsidRPr="00D54FBD">
        <w:t xml:space="preserve"> </w:t>
      </w:r>
      <w:r w:rsidR="00FB5825" w:rsidRPr="00D54FBD">
        <w:t>[</w:t>
      </w:r>
      <w:r w:rsidR="00006974" w:rsidRPr="00D54FBD">
        <w:t>7, 8, 8.1 y 10</w:t>
      </w:r>
      <w:r w:rsidR="00FB5825" w:rsidRPr="00D54FBD">
        <w:t>]</w:t>
      </w:r>
      <w:r w:rsidRPr="00D54FBD">
        <w:t>,</w:t>
      </w:r>
      <w:r w:rsidR="00FB5825" w:rsidRPr="00D54FBD">
        <w:t xml:space="preserve"> </w:t>
      </w:r>
      <w:r w:rsidR="00006974" w:rsidRPr="00D54FBD">
        <w:rPr>
          <w:i/>
        </w:rPr>
        <w:t>Linux</w:t>
      </w:r>
      <w:r w:rsidR="00FB5825" w:rsidRPr="00D54FBD">
        <w:t xml:space="preserve"> [</w:t>
      </w:r>
      <w:proofErr w:type="spellStart"/>
      <w:r w:rsidR="00006974" w:rsidRPr="00D54FBD">
        <w:t>Kubuntu</w:t>
      </w:r>
      <w:proofErr w:type="spellEnd"/>
      <w:r w:rsidR="00006974" w:rsidRPr="00D54FBD">
        <w:t>, Linux Mate, Ubuntu</w:t>
      </w:r>
      <w:r w:rsidR="00FB5825" w:rsidRPr="00D54FBD">
        <w:t>]</w:t>
      </w:r>
    </w:p>
    <w:p w:rsidR="00006974" w:rsidRPr="00D54FBD" w:rsidRDefault="00B47762" w:rsidP="00B47762">
      <w:pPr>
        <w:spacing w:after="0" w:line="240" w:lineRule="auto"/>
      </w:pPr>
      <w:r w:rsidRPr="00D54FBD">
        <w:t>-</w:t>
      </w:r>
      <w:r w:rsidR="00CA103F" w:rsidRPr="00D54FBD">
        <w:t>Herramientas de edición multimedia, Adobe Photoshop</w:t>
      </w:r>
      <w:r w:rsidRPr="00D54FBD">
        <w:t xml:space="preserve">, </w:t>
      </w:r>
      <w:r w:rsidR="00CA103F" w:rsidRPr="00D54FBD">
        <w:t>Adobe Premier,</w:t>
      </w:r>
      <w:r w:rsidRPr="00D54FBD">
        <w:t xml:space="preserve"> </w:t>
      </w:r>
      <w:proofErr w:type="spellStart"/>
      <w:r w:rsidR="00CA103F" w:rsidRPr="00D54FBD">
        <w:t>Acid</w:t>
      </w:r>
      <w:proofErr w:type="spellEnd"/>
      <w:r w:rsidR="00CA103F" w:rsidRPr="00D54FBD">
        <w:t xml:space="preserve"> </w:t>
      </w:r>
      <w:proofErr w:type="spellStart"/>
      <w:r w:rsidR="00CA103F" w:rsidRPr="00D54FBD">
        <w:t>Music</w:t>
      </w:r>
      <w:proofErr w:type="spellEnd"/>
      <w:r w:rsidR="00CA103F" w:rsidRPr="00D54FBD">
        <w:t xml:space="preserve"> Estudio</w:t>
      </w:r>
      <w:r w:rsidRPr="00D54FBD">
        <w:t>.</w:t>
      </w:r>
    </w:p>
    <w:p w:rsidR="00B26B5C" w:rsidRDefault="00006974" w:rsidP="00CA103F">
      <w:pPr>
        <w:spacing w:after="0" w:line="240" w:lineRule="auto"/>
      </w:pPr>
      <w:r>
        <w:t xml:space="preserve">   </w:t>
      </w:r>
    </w:p>
    <w:p w:rsidR="00CA103F" w:rsidRPr="00B47762" w:rsidRDefault="00CA103F" w:rsidP="00B47762">
      <w:pPr>
        <w:spacing w:after="0" w:line="276" w:lineRule="auto"/>
        <w:rPr>
          <w:b/>
          <w:lang w:val="es-ES_tradnl"/>
        </w:rPr>
      </w:pPr>
      <w:r w:rsidRPr="00B47762">
        <w:rPr>
          <w:b/>
          <w:lang w:val="es-ES_tradnl"/>
        </w:rPr>
        <w:t xml:space="preserve">M A T E R I A S    L </w:t>
      </w:r>
      <w:proofErr w:type="spellStart"/>
      <w:r w:rsidRPr="00B47762">
        <w:rPr>
          <w:b/>
          <w:lang w:val="es-ES_tradnl"/>
        </w:rPr>
        <w:t>Ó</w:t>
      </w:r>
      <w:proofErr w:type="spellEnd"/>
      <w:r w:rsidRPr="00B47762">
        <w:rPr>
          <w:b/>
          <w:lang w:val="es-ES_tradnl"/>
        </w:rPr>
        <w:t xml:space="preserve"> G I C A </w:t>
      </w:r>
      <w:proofErr w:type="spellStart"/>
      <w:r w:rsidRPr="00B47762">
        <w:rPr>
          <w:b/>
          <w:lang w:val="es-ES_tradnl"/>
        </w:rPr>
        <w:t>S</w:t>
      </w:r>
      <w:proofErr w:type="spellEnd"/>
    </w:p>
    <w:p w:rsidR="00B47762" w:rsidRPr="00B47762" w:rsidRDefault="00CA103F" w:rsidP="00B47762">
      <w:pPr>
        <w:spacing w:after="0" w:line="240" w:lineRule="auto"/>
        <w:rPr>
          <w:lang w:val="es-ES_tradnl"/>
        </w:rPr>
      </w:pPr>
      <w:r w:rsidRPr="00B47762">
        <w:rPr>
          <w:lang w:val="es-ES_tradnl"/>
        </w:rPr>
        <w:t>Gusto por la matemática, física y calculo, conocimiento en,</w:t>
      </w:r>
    </w:p>
    <w:p w:rsidR="00B47762" w:rsidRPr="00B47762" w:rsidRDefault="00B47762" w:rsidP="00B47762">
      <w:pPr>
        <w:spacing w:after="0" w:line="240" w:lineRule="auto"/>
        <w:rPr>
          <w:lang w:val="es-ES_tradnl"/>
        </w:rPr>
      </w:pPr>
      <w:r w:rsidRPr="00B47762">
        <w:rPr>
          <w:lang w:val="es-ES_tradnl"/>
        </w:rPr>
        <w:t>-</w:t>
      </w:r>
      <w:r w:rsidR="00CD3C0C" w:rsidRPr="00B47762">
        <w:rPr>
          <w:lang w:val="es-ES_tradnl"/>
        </w:rPr>
        <w:t>Á</w:t>
      </w:r>
      <w:r w:rsidR="00752F07" w:rsidRPr="00B47762">
        <w:rPr>
          <w:lang w:val="es-ES_tradnl"/>
        </w:rPr>
        <w:t>lgebra</w:t>
      </w:r>
      <w:r w:rsidR="00CA103F" w:rsidRPr="00B47762">
        <w:rPr>
          <w:lang w:val="es-ES_tradnl"/>
        </w:rPr>
        <w:t xml:space="preserve"> [</w:t>
      </w:r>
      <w:r w:rsidR="003A66E3" w:rsidRPr="00B47762">
        <w:rPr>
          <w:lang w:val="es-ES_tradnl"/>
        </w:rPr>
        <w:t xml:space="preserve">Booleana, matricial, </w:t>
      </w:r>
      <w:r w:rsidR="00CA103F" w:rsidRPr="00B47762">
        <w:rPr>
          <w:lang w:val="es-ES_tradnl"/>
        </w:rPr>
        <w:t xml:space="preserve">de </w:t>
      </w:r>
      <w:r w:rsidR="00C302DB" w:rsidRPr="00B47762">
        <w:rPr>
          <w:lang w:val="es-ES_tradnl"/>
        </w:rPr>
        <w:t>conjuntos</w:t>
      </w:r>
      <w:r w:rsidR="00CA103F" w:rsidRPr="00B47762">
        <w:rPr>
          <w:lang w:val="es-ES_tradnl"/>
        </w:rPr>
        <w:t>]</w:t>
      </w:r>
    </w:p>
    <w:p w:rsidR="00B47762" w:rsidRPr="00B47762" w:rsidRDefault="00B47762" w:rsidP="00B47762">
      <w:pPr>
        <w:spacing w:after="0" w:line="240" w:lineRule="auto"/>
        <w:rPr>
          <w:lang w:val="es-ES_tradnl"/>
        </w:rPr>
      </w:pPr>
      <w:r w:rsidRPr="00B47762">
        <w:rPr>
          <w:lang w:val="es-ES_tradnl"/>
        </w:rPr>
        <w:t>-</w:t>
      </w:r>
      <w:r w:rsidR="00CA103F" w:rsidRPr="00B47762">
        <w:rPr>
          <w:lang w:val="es-ES_tradnl"/>
        </w:rPr>
        <w:t>M</w:t>
      </w:r>
      <w:r w:rsidR="00FA7291" w:rsidRPr="00B47762">
        <w:rPr>
          <w:lang w:val="es-ES_tradnl"/>
        </w:rPr>
        <w:t>atemáticas</w:t>
      </w:r>
      <w:r w:rsidR="00CA103F" w:rsidRPr="00B47762">
        <w:rPr>
          <w:lang w:val="es-ES_tradnl"/>
        </w:rPr>
        <w:t xml:space="preserve"> [</w:t>
      </w:r>
      <w:r w:rsidR="003A66E3" w:rsidRPr="00B47762">
        <w:rPr>
          <w:lang w:val="es-ES_tradnl"/>
        </w:rPr>
        <w:t>Matemáticas discretas, aritmética, geometría</w:t>
      </w:r>
      <w:r w:rsidR="00CA103F" w:rsidRPr="00B47762">
        <w:rPr>
          <w:lang w:val="es-ES_tradnl"/>
        </w:rPr>
        <w:t xml:space="preserve"> analítica]</w:t>
      </w:r>
    </w:p>
    <w:p w:rsidR="00B47762" w:rsidRPr="00B47762" w:rsidRDefault="00B47762" w:rsidP="00B47762">
      <w:pPr>
        <w:spacing w:after="0" w:line="240" w:lineRule="auto"/>
        <w:rPr>
          <w:lang w:val="es-ES_tradnl"/>
        </w:rPr>
      </w:pPr>
      <w:r w:rsidRPr="00B47762">
        <w:rPr>
          <w:lang w:val="es-ES_tradnl"/>
        </w:rPr>
        <w:t>-</w:t>
      </w:r>
      <w:r w:rsidR="003A66E3" w:rsidRPr="00B47762">
        <w:rPr>
          <w:lang w:val="es-ES_tradnl"/>
        </w:rPr>
        <w:t>F</w:t>
      </w:r>
      <w:r w:rsidR="00CD3C0C" w:rsidRPr="00B47762">
        <w:rPr>
          <w:lang w:val="es-ES_tradnl"/>
        </w:rPr>
        <w:t>ísica clásica</w:t>
      </w:r>
      <w:r w:rsidR="00CA103F" w:rsidRPr="00B47762">
        <w:rPr>
          <w:lang w:val="es-ES_tradnl"/>
        </w:rPr>
        <w:t xml:space="preserve"> [</w:t>
      </w:r>
      <w:r w:rsidRPr="00B47762">
        <w:rPr>
          <w:lang w:val="es-ES_tradnl"/>
        </w:rPr>
        <w:t>F</w:t>
      </w:r>
      <w:r w:rsidR="003A66E3" w:rsidRPr="00B47762">
        <w:rPr>
          <w:lang w:val="es-ES_tradnl"/>
        </w:rPr>
        <w:t xml:space="preserve">uerzas </w:t>
      </w:r>
      <w:r w:rsidRPr="00B47762">
        <w:rPr>
          <w:lang w:val="es-ES_tradnl"/>
        </w:rPr>
        <w:t xml:space="preserve">eléctricas </w:t>
      </w:r>
      <w:r w:rsidR="003A66E3" w:rsidRPr="00B47762">
        <w:rPr>
          <w:lang w:val="es-ES_tradnl"/>
        </w:rPr>
        <w:t>de campo</w:t>
      </w:r>
      <w:r w:rsidRPr="00B47762">
        <w:rPr>
          <w:lang w:val="es-ES_tradnl"/>
        </w:rPr>
        <w:t>s</w:t>
      </w:r>
      <w:r w:rsidR="003A66E3" w:rsidRPr="00B47762">
        <w:rPr>
          <w:lang w:val="es-ES_tradnl"/>
        </w:rPr>
        <w:t xml:space="preserve">, circuitos </w:t>
      </w:r>
      <w:r w:rsidR="00D8665C" w:rsidRPr="00B47762">
        <w:rPr>
          <w:lang w:val="es-ES_tradnl"/>
        </w:rPr>
        <w:t>analógicos</w:t>
      </w:r>
      <w:r w:rsidRPr="00B47762">
        <w:rPr>
          <w:lang w:val="es-ES_tradnl"/>
        </w:rPr>
        <w:t xml:space="preserve"> y electrónicos]</w:t>
      </w:r>
    </w:p>
    <w:p w:rsidR="005B2F6A" w:rsidRPr="00B47762" w:rsidRDefault="00B47762" w:rsidP="00B47762">
      <w:pPr>
        <w:spacing w:after="0" w:line="240" w:lineRule="auto"/>
        <w:rPr>
          <w:lang w:val="es-ES_tradnl"/>
        </w:rPr>
      </w:pPr>
      <w:r w:rsidRPr="00B47762">
        <w:rPr>
          <w:lang w:val="es-ES_tradnl"/>
        </w:rPr>
        <w:t>-</w:t>
      </w:r>
      <w:r w:rsidR="00CA103F" w:rsidRPr="00B47762">
        <w:rPr>
          <w:lang w:val="es-ES_tradnl"/>
        </w:rPr>
        <w:t>C</w:t>
      </w:r>
      <w:r w:rsidR="00D8665C" w:rsidRPr="00B47762">
        <w:rPr>
          <w:lang w:val="es-ES_tradnl"/>
        </w:rPr>
        <w:t>alculo</w:t>
      </w:r>
      <w:r w:rsidR="00CA103F" w:rsidRPr="00B47762">
        <w:rPr>
          <w:lang w:val="es-ES_tradnl"/>
        </w:rPr>
        <w:t xml:space="preserve"> [</w:t>
      </w:r>
      <w:r w:rsidR="00D8665C" w:rsidRPr="00B47762">
        <w:rPr>
          <w:lang w:val="es-ES_tradnl"/>
        </w:rPr>
        <w:t>proposi</w:t>
      </w:r>
      <w:r w:rsidR="003A66E3" w:rsidRPr="00B47762">
        <w:rPr>
          <w:lang w:val="es-ES_tradnl"/>
        </w:rPr>
        <w:t xml:space="preserve">cional, </w:t>
      </w:r>
      <w:r w:rsidR="00752F07" w:rsidRPr="00B47762">
        <w:rPr>
          <w:lang w:val="es-ES_tradnl"/>
        </w:rPr>
        <w:t>diferencia</w:t>
      </w:r>
      <w:r w:rsidR="00B26B5C" w:rsidRPr="00B47762">
        <w:rPr>
          <w:lang w:val="es-ES_tradnl"/>
        </w:rPr>
        <w:t>l</w:t>
      </w:r>
      <w:r w:rsidR="00CA103F" w:rsidRPr="00B47762">
        <w:rPr>
          <w:lang w:val="es-ES_tradnl"/>
        </w:rPr>
        <w:t xml:space="preserve"> e integral]</w:t>
      </w:r>
    </w:p>
    <w:p w:rsidR="005F22B3" w:rsidRDefault="005F22B3" w:rsidP="00D54FBD">
      <w:pPr>
        <w:spacing w:after="0" w:line="276" w:lineRule="auto"/>
        <w:rPr>
          <w:b/>
          <w:lang w:val="es-ES_tradnl"/>
        </w:rPr>
      </w:pPr>
    </w:p>
    <w:p w:rsidR="00B47762" w:rsidRPr="00B47762" w:rsidRDefault="00B47762" w:rsidP="00D54FBD">
      <w:pPr>
        <w:spacing w:after="0" w:line="276" w:lineRule="auto"/>
        <w:rPr>
          <w:b/>
          <w:lang w:val="es-ES_tradnl"/>
        </w:rPr>
      </w:pPr>
      <w:r w:rsidRPr="00B47762">
        <w:rPr>
          <w:b/>
          <w:lang w:val="es-ES_tradnl"/>
        </w:rPr>
        <w:t>L I T E R A T U R A</w:t>
      </w:r>
    </w:p>
    <w:p w:rsidR="00B272E4" w:rsidRDefault="005132AC" w:rsidP="00844C7B">
      <w:pPr>
        <w:spacing w:after="0" w:line="276" w:lineRule="auto"/>
        <w:rPr>
          <w:lang w:val="es-ES_tradnl"/>
        </w:rPr>
      </w:pPr>
      <w:r w:rsidRPr="00B47762">
        <w:rPr>
          <w:lang w:val="es-ES_tradnl"/>
        </w:rPr>
        <w:t xml:space="preserve">Especial </w:t>
      </w:r>
      <w:r w:rsidR="00B47762" w:rsidRPr="00B47762">
        <w:rPr>
          <w:lang w:val="es-ES_tradnl"/>
        </w:rPr>
        <w:t xml:space="preserve">afición, más que especialidad </w:t>
      </w:r>
      <w:r w:rsidRPr="00B47762">
        <w:rPr>
          <w:lang w:val="es-ES_tradnl"/>
        </w:rPr>
        <w:t xml:space="preserve">por la filosofía, la poesía y la literatura narrativa, </w:t>
      </w:r>
      <w:r w:rsidR="00B47762" w:rsidRPr="00B47762">
        <w:rPr>
          <w:lang w:val="es-ES_tradnl"/>
        </w:rPr>
        <w:t xml:space="preserve">corrientes y </w:t>
      </w:r>
      <w:r w:rsidR="00CA103F" w:rsidRPr="00B47762">
        <w:rPr>
          <w:lang w:val="es-ES_tradnl"/>
        </w:rPr>
        <w:t>escritores conocido</w:t>
      </w:r>
      <w:r w:rsidR="00844C7B">
        <w:rPr>
          <w:lang w:val="es-ES_tradnl"/>
        </w:rPr>
        <w:t>s.</w:t>
      </w:r>
    </w:p>
    <w:p w:rsidR="00844C7B" w:rsidRDefault="00844C7B" w:rsidP="00844C7B">
      <w:pPr>
        <w:spacing w:after="0" w:line="276" w:lineRule="auto"/>
      </w:pPr>
    </w:p>
    <w:p w:rsidR="00B272E4" w:rsidRPr="00AA3EC1" w:rsidRDefault="00D54FBD" w:rsidP="00D54FBD">
      <w:pPr>
        <w:spacing w:after="0" w:line="276" w:lineRule="auto"/>
        <w:rPr>
          <w:b/>
          <w:lang w:val="es-ES_tradnl"/>
        </w:rPr>
      </w:pPr>
      <w:r w:rsidRPr="00AA3EC1">
        <w:rPr>
          <w:b/>
        </w:rPr>
        <w:t>P E D A G O G Í A</w:t>
      </w:r>
    </w:p>
    <w:p w:rsidR="009C7375" w:rsidRPr="00D54FBD" w:rsidRDefault="00B272E4" w:rsidP="00D54FBD">
      <w:pPr>
        <w:spacing w:line="276" w:lineRule="auto"/>
        <w:rPr>
          <w:lang w:val="es-ES_tradnl"/>
        </w:rPr>
      </w:pPr>
      <w:r w:rsidRPr="00D54FBD">
        <w:rPr>
          <w:lang w:val="es-ES_tradnl"/>
        </w:rPr>
        <w:t xml:space="preserve">Estudioso </w:t>
      </w:r>
      <w:r w:rsidR="005B2F6A" w:rsidRPr="00D54FBD">
        <w:rPr>
          <w:lang w:val="es-ES_tradnl"/>
        </w:rPr>
        <w:t xml:space="preserve">de múltiples estrategias </w:t>
      </w:r>
      <w:r w:rsidR="00CD3C0C" w:rsidRPr="00D54FBD">
        <w:rPr>
          <w:lang w:val="es-ES_tradnl"/>
        </w:rPr>
        <w:t xml:space="preserve">y corrientes pedagógicas, </w:t>
      </w:r>
      <w:r w:rsidR="00D54FBD">
        <w:rPr>
          <w:lang w:val="es-ES_tradnl"/>
        </w:rPr>
        <w:t xml:space="preserve">conocedor del </w:t>
      </w:r>
      <w:r w:rsidR="00AA6277" w:rsidRPr="00D54FBD">
        <w:rPr>
          <w:lang w:val="es-ES_tradnl"/>
        </w:rPr>
        <w:t xml:space="preserve">CNB y </w:t>
      </w:r>
      <w:r w:rsidR="00D54FBD">
        <w:rPr>
          <w:lang w:val="es-ES_tradnl"/>
        </w:rPr>
        <w:t xml:space="preserve">así como </w:t>
      </w:r>
      <w:r w:rsidR="00CD3C0C" w:rsidRPr="00D54FBD">
        <w:rPr>
          <w:lang w:val="es-ES_tradnl"/>
        </w:rPr>
        <w:t xml:space="preserve">de </w:t>
      </w:r>
      <w:r w:rsidR="005B2F6A" w:rsidRPr="00D54FBD">
        <w:rPr>
          <w:lang w:val="es-ES_tradnl"/>
        </w:rPr>
        <w:t>corrientes psicológicas</w:t>
      </w:r>
      <w:r w:rsidR="00D54FBD">
        <w:rPr>
          <w:lang w:val="es-ES_tradnl"/>
        </w:rPr>
        <w:t>.</w:t>
      </w:r>
    </w:p>
    <w:p w:rsidR="00B0527B" w:rsidRPr="00133936" w:rsidRDefault="008C4C3B" w:rsidP="00FA7291">
      <w:pPr>
        <w:pStyle w:val="Encabezadodeseccin"/>
        <w:spacing w:before="0" w:line="276" w:lineRule="auto"/>
        <w:rPr>
          <w:color w:val="000000" w:themeColor="text1"/>
        </w:rPr>
      </w:pPr>
      <w:r w:rsidRPr="00133936">
        <w:rPr>
          <w:color w:val="000000" w:themeColor="text1"/>
          <w:lang w:val="es-ES"/>
        </w:rPr>
        <w:t>R</w:t>
      </w:r>
      <w:r w:rsidR="00B0527B" w:rsidRPr="00133936">
        <w:rPr>
          <w:color w:val="000000" w:themeColor="text1"/>
          <w:lang w:val="es-ES"/>
        </w:rPr>
        <w:t xml:space="preserve">eferencias </w:t>
      </w:r>
      <w:r w:rsidRPr="00133936">
        <w:rPr>
          <w:color w:val="000000" w:themeColor="text1"/>
          <w:lang w:val="es-ES"/>
        </w:rPr>
        <w:t>P</w:t>
      </w:r>
      <w:r w:rsidR="00B0527B" w:rsidRPr="00133936">
        <w:rPr>
          <w:color w:val="000000" w:themeColor="text1"/>
          <w:lang w:val="es-ES"/>
        </w:rPr>
        <w:t>ersonales</w:t>
      </w:r>
    </w:p>
    <w:p w:rsidR="001E2D30" w:rsidRPr="00C609F6" w:rsidRDefault="001726BA" w:rsidP="005F5792">
      <w:pPr>
        <w:pStyle w:val="Prrafodelista"/>
        <w:numPr>
          <w:ilvl w:val="0"/>
          <w:numId w:val="5"/>
        </w:numPr>
        <w:spacing w:after="0" w:line="276" w:lineRule="auto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Lic</w:t>
      </w:r>
      <w:r w:rsidR="00B0527B" w:rsidRPr="00C609F6">
        <w:rPr>
          <w:rFonts w:ascii="Arial" w:eastAsiaTheme="majorEastAsia" w:hAnsi="Arial" w:cs="Arial"/>
        </w:rPr>
        <w:t xml:space="preserve">. </w:t>
      </w:r>
      <w:r>
        <w:rPr>
          <w:rFonts w:ascii="Arial" w:eastAsiaTheme="majorEastAsia" w:hAnsi="Arial" w:cs="Arial"/>
        </w:rPr>
        <w:t>David de Jesús López</w:t>
      </w:r>
    </w:p>
    <w:p w:rsidR="001E2D30" w:rsidRPr="00C609F6" w:rsidRDefault="001726BA" w:rsidP="005F5792">
      <w:pPr>
        <w:pStyle w:val="Prrafodelista"/>
        <w:spacing w:after="0" w:line="276" w:lineRule="auto"/>
        <w:rPr>
          <w:rFonts w:ascii="Arial" w:hAnsi="Arial" w:cs="Arial"/>
          <w:bCs/>
          <w:i/>
          <w:iCs/>
          <w:lang w:val="es-ES_tradnl"/>
        </w:rPr>
      </w:pPr>
      <w:r>
        <w:rPr>
          <w:rFonts w:ascii="Arial" w:hAnsi="Arial" w:cs="Arial"/>
          <w:bCs/>
          <w:i/>
          <w:iCs/>
          <w:lang w:val="es-ES_tradnl"/>
        </w:rPr>
        <w:t xml:space="preserve">Coordinador </w:t>
      </w:r>
      <w:proofErr w:type="gramStart"/>
      <w:r>
        <w:rPr>
          <w:rFonts w:ascii="Arial" w:hAnsi="Arial" w:cs="Arial"/>
          <w:bCs/>
          <w:i/>
          <w:iCs/>
          <w:lang w:val="es-ES_tradnl"/>
        </w:rPr>
        <w:t xml:space="preserve">de </w:t>
      </w:r>
      <w:r w:rsidR="000919ED" w:rsidRPr="00C609F6">
        <w:rPr>
          <w:rFonts w:ascii="Arial" w:hAnsi="Arial" w:cs="Arial"/>
          <w:bCs/>
          <w:i/>
          <w:iCs/>
          <w:lang w:val="es-ES_tradnl"/>
        </w:rPr>
        <w:t xml:space="preserve"> </w:t>
      </w:r>
      <w:r>
        <w:rPr>
          <w:rFonts w:ascii="Arial" w:hAnsi="Arial" w:cs="Arial"/>
          <w:bCs/>
          <w:i/>
          <w:iCs/>
          <w:lang w:val="es-ES_tradnl"/>
        </w:rPr>
        <w:t>FAHUSAC</w:t>
      </w:r>
      <w:proofErr w:type="gramEnd"/>
      <w:r>
        <w:rPr>
          <w:rFonts w:ascii="Arial" w:hAnsi="Arial" w:cs="Arial"/>
          <w:bCs/>
          <w:i/>
          <w:iCs/>
          <w:lang w:val="es-ES_tradnl"/>
        </w:rPr>
        <w:t xml:space="preserve"> plan Domingo</w:t>
      </w:r>
      <w:r w:rsidR="001E2D30" w:rsidRPr="00C609F6">
        <w:rPr>
          <w:rFonts w:ascii="Arial" w:hAnsi="Arial" w:cs="Arial"/>
          <w:bCs/>
          <w:i/>
          <w:iCs/>
          <w:lang w:val="es-ES_tradnl"/>
        </w:rPr>
        <w:t>,</w:t>
      </w:r>
      <w:r w:rsidR="000919ED" w:rsidRPr="00C609F6">
        <w:rPr>
          <w:rFonts w:ascii="Arial" w:hAnsi="Arial" w:cs="Arial"/>
          <w:bCs/>
          <w:i/>
          <w:iCs/>
          <w:lang w:val="es-ES_tradnl"/>
        </w:rPr>
        <w:t xml:space="preserve"> </w:t>
      </w:r>
      <w:r w:rsidR="00FE5209">
        <w:rPr>
          <w:rFonts w:ascii="Arial" w:hAnsi="Arial" w:cs="Arial"/>
          <w:bCs/>
          <w:i/>
          <w:iCs/>
          <w:lang w:val="es-ES_tradnl"/>
        </w:rPr>
        <w:t xml:space="preserve">Santa Cruz del </w:t>
      </w:r>
      <w:r w:rsidR="000919ED" w:rsidRPr="00C609F6">
        <w:rPr>
          <w:rFonts w:ascii="Arial" w:hAnsi="Arial" w:cs="Arial"/>
          <w:bCs/>
          <w:i/>
          <w:iCs/>
          <w:lang w:val="es-ES_tradnl"/>
        </w:rPr>
        <w:t>Quiché</w:t>
      </w:r>
      <w:r w:rsidR="001E2D30" w:rsidRPr="00C609F6">
        <w:rPr>
          <w:rFonts w:ascii="Arial" w:hAnsi="Arial" w:cs="Arial"/>
          <w:bCs/>
          <w:i/>
          <w:iCs/>
          <w:lang w:val="es-ES_tradnl"/>
        </w:rPr>
        <w:t>;</w:t>
      </w:r>
      <w:r w:rsidR="00FE5209">
        <w:rPr>
          <w:rFonts w:ascii="Arial" w:hAnsi="Arial" w:cs="Arial"/>
          <w:bCs/>
          <w:i/>
          <w:iCs/>
          <w:lang w:val="es-ES_tradnl"/>
        </w:rPr>
        <w:t xml:space="preserve"> Quiché</w:t>
      </w:r>
    </w:p>
    <w:p w:rsidR="00B0527B" w:rsidRPr="005F22B3" w:rsidRDefault="00B0527B" w:rsidP="005F22B3">
      <w:pPr>
        <w:pStyle w:val="Prrafodelista"/>
        <w:spacing w:after="0" w:line="276" w:lineRule="auto"/>
        <w:rPr>
          <w:rFonts w:ascii="Arial" w:hAnsi="Arial" w:cs="Arial"/>
          <w:color w:val="0000FF"/>
          <w:u w:val="single"/>
        </w:rPr>
      </w:pPr>
      <w:r w:rsidRPr="00C609F6">
        <w:rPr>
          <w:rStyle w:val="nfasis"/>
          <w:rFonts w:ascii="Arial" w:hAnsi="Arial" w:cs="Arial"/>
        </w:rPr>
        <w:t xml:space="preserve">Cel.: </w:t>
      </w:r>
      <w:hyperlink r:id="rId12" w:history="1">
        <w:r w:rsidRPr="00C609F6">
          <w:rPr>
            <w:rStyle w:val="Hipervnculo"/>
            <w:rFonts w:ascii="Arial" w:hAnsi="Arial" w:cs="Arial"/>
          </w:rPr>
          <w:t xml:space="preserve">+502 </w:t>
        </w:r>
        <w:r w:rsidR="001726BA">
          <w:rPr>
            <w:rStyle w:val="Hipervnculo"/>
            <w:rFonts w:ascii="Arial" w:hAnsi="Arial" w:cs="Arial"/>
          </w:rPr>
          <w:t>5819</w:t>
        </w:r>
        <w:r w:rsidR="000919ED" w:rsidRPr="00C609F6">
          <w:rPr>
            <w:rStyle w:val="Hipervnculo"/>
            <w:rFonts w:ascii="Arial" w:hAnsi="Arial" w:cs="Arial"/>
          </w:rPr>
          <w:t xml:space="preserve"> </w:t>
        </w:r>
        <w:r w:rsidR="001726BA">
          <w:rPr>
            <w:rStyle w:val="Hipervnculo"/>
            <w:rFonts w:ascii="Arial" w:hAnsi="Arial" w:cs="Arial"/>
          </w:rPr>
          <w:t>5</w:t>
        </w:r>
        <w:r w:rsidR="000919ED" w:rsidRPr="00C609F6">
          <w:rPr>
            <w:rStyle w:val="Hipervnculo"/>
            <w:rFonts w:ascii="Arial" w:hAnsi="Arial" w:cs="Arial"/>
          </w:rPr>
          <w:t>7</w:t>
        </w:r>
      </w:hyperlink>
      <w:r w:rsidR="001726BA">
        <w:rPr>
          <w:rStyle w:val="Hipervnculo"/>
          <w:rFonts w:ascii="Arial" w:hAnsi="Arial" w:cs="Arial"/>
        </w:rPr>
        <w:t>98</w:t>
      </w:r>
    </w:p>
    <w:p w:rsidR="001E2D30" w:rsidRPr="00C609F6" w:rsidRDefault="001E2D30" w:rsidP="005F5792">
      <w:pPr>
        <w:pStyle w:val="Prrafodelista"/>
        <w:numPr>
          <w:ilvl w:val="0"/>
          <w:numId w:val="5"/>
        </w:numPr>
        <w:spacing w:after="0" w:line="276" w:lineRule="auto"/>
        <w:rPr>
          <w:rFonts w:ascii="Arial" w:eastAsiaTheme="majorEastAsia" w:hAnsi="Arial" w:cs="Arial"/>
        </w:rPr>
      </w:pPr>
      <w:r w:rsidRPr="00C609F6">
        <w:rPr>
          <w:rFonts w:ascii="Arial" w:eastAsiaTheme="majorEastAsia" w:hAnsi="Arial" w:cs="Arial"/>
        </w:rPr>
        <w:t>Lic.</w:t>
      </w:r>
      <w:r w:rsidR="00AA3148">
        <w:rPr>
          <w:rFonts w:ascii="Arial" w:eastAsiaTheme="majorEastAsia" w:hAnsi="Arial" w:cs="Arial"/>
        </w:rPr>
        <w:t xml:space="preserve"> Felipe Villatoro Menéndez</w:t>
      </w:r>
    </w:p>
    <w:p w:rsidR="001E2D30" w:rsidRPr="00AA3148" w:rsidRDefault="00AA3148" w:rsidP="00AA3148">
      <w:pPr>
        <w:pStyle w:val="Prrafodelista"/>
        <w:spacing w:after="0" w:line="276" w:lineRule="auto"/>
        <w:rPr>
          <w:rFonts w:ascii="Arial" w:hAnsi="Arial" w:cs="Arial"/>
          <w:bCs/>
          <w:i/>
          <w:iCs/>
          <w:lang w:val="es-ES_tradnl"/>
        </w:rPr>
      </w:pPr>
      <w:r>
        <w:rPr>
          <w:rFonts w:ascii="Arial" w:hAnsi="Arial" w:cs="Arial"/>
          <w:bCs/>
          <w:i/>
          <w:iCs/>
          <w:lang w:val="es-ES_tradnl"/>
        </w:rPr>
        <w:t>Director del Instituto Normal Mixto “San Andrés”,</w:t>
      </w:r>
      <w:r w:rsidR="001E2D30" w:rsidRPr="00AA3148">
        <w:rPr>
          <w:rFonts w:ascii="Arial" w:hAnsi="Arial" w:cs="Arial"/>
          <w:bCs/>
          <w:i/>
          <w:iCs/>
          <w:lang w:val="es-ES_tradnl"/>
        </w:rPr>
        <w:t xml:space="preserve"> San Andrés Sajcabajá; Quiché</w:t>
      </w:r>
      <w:r w:rsidR="00FE5209">
        <w:rPr>
          <w:rFonts w:ascii="Arial" w:hAnsi="Arial" w:cs="Arial"/>
          <w:bCs/>
          <w:i/>
          <w:iCs/>
          <w:lang w:val="es-ES_tradnl"/>
        </w:rPr>
        <w:t>.</w:t>
      </w:r>
      <w:r w:rsidR="001E2D30" w:rsidRPr="00AA3148">
        <w:rPr>
          <w:rFonts w:ascii="Arial" w:hAnsi="Arial" w:cs="Arial"/>
          <w:bCs/>
          <w:i/>
          <w:iCs/>
          <w:lang w:val="es-ES_tradnl"/>
        </w:rPr>
        <w:t xml:space="preserve"> </w:t>
      </w:r>
    </w:p>
    <w:p w:rsidR="001E2D30" w:rsidRPr="005F22B3" w:rsidRDefault="001E2D30" w:rsidP="005F22B3">
      <w:pPr>
        <w:pStyle w:val="Prrafodelista"/>
        <w:spacing w:after="0" w:line="276" w:lineRule="auto"/>
        <w:rPr>
          <w:rFonts w:ascii="Arial" w:hAnsi="Arial" w:cs="Arial"/>
        </w:rPr>
      </w:pPr>
      <w:r w:rsidRPr="00C609F6">
        <w:rPr>
          <w:rStyle w:val="nfasis"/>
          <w:rFonts w:ascii="Arial" w:hAnsi="Arial" w:cs="Arial"/>
        </w:rPr>
        <w:t xml:space="preserve">Cel.: </w:t>
      </w:r>
      <w:r w:rsidR="00FE5209">
        <w:rPr>
          <w:rStyle w:val="Hipervnculo"/>
          <w:rFonts w:ascii="Arial" w:hAnsi="Arial" w:cs="Arial"/>
        </w:rPr>
        <w:t>+502 5</w:t>
      </w:r>
      <w:r w:rsidR="009814B0">
        <w:rPr>
          <w:rStyle w:val="Hipervnculo"/>
          <w:rFonts w:ascii="Arial" w:hAnsi="Arial" w:cs="Arial"/>
        </w:rPr>
        <w:t>971</w:t>
      </w:r>
      <w:r w:rsidRPr="00C609F6">
        <w:rPr>
          <w:rStyle w:val="Hipervnculo"/>
          <w:rFonts w:ascii="Arial" w:hAnsi="Arial" w:cs="Arial"/>
        </w:rPr>
        <w:t xml:space="preserve"> </w:t>
      </w:r>
      <w:r w:rsidR="009814B0">
        <w:rPr>
          <w:rStyle w:val="Hipervnculo"/>
          <w:rFonts w:ascii="Arial" w:hAnsi="Arial" w:cs="Arial"/>
        </w:rPr>
        <w:t>2633</w:t>
      </w:r>
    </w:p>
    <w:p w:rsidR="001E2D30" w:rsidRPr="00C609F6" w:rsidRDefault="00FE5209" w:rsidP="005F5792">
      <w:pPr>
        <w:pStyle w:val="Prrafodelista"/>
        <w:numPr>
          <w:ilvl w:val="0"/>
          <w:numId w:val="5"/>
        </w:numPr>
        <w:spacing w:after="0" w:line="276" w:lineRule="auto"/>
        <w:rPr>
          <w:rFonts w:ascii="Arial" w:eastAsiaTheme="majorEastAsia" w:hAnsi="Arial" w:cs="Arial"/>
        </w:rPr>
      </w:pPr>
      <w:r>
        <w:rPr>
          <w:rFonts w:ascii="Arial" w:eastAsiaTheme="majorEastAsia" w:hAnsi="Arial" w:cs="Arial"/>
        </w:rPr>
        <w:t>Ing</w:t>
      </w:r>
      <w:r w:rsidR="00AA3148">
        <w:rPr>
          <w:rFonts w:ascii="Arial" w:eastAsiaTheme="majorEastAsia" w:hAnsi="Arial" w:cs="Arial"/>
        </w:rPr>
        <w:t xml:space="preserve">. </w:t>
      </w:r>
      <w:r w:rsidR="002A2F03">
        <w:rPr>
          <w:rFonts w:ascii="Arial" w:eastAsiaTheme="majorEastAsia" w:hAnsi="Arial" w:cs="Arial"/>
        </w:rPr>
        <w:t xml:space="preserve">Elmer Lux </w:t>
      </w:r>
      <w:proofErr w:type="spellStart"/>
      <w:r w:rsidR="002A2F03">
        <w:rPr>
          <w:rFonts w:ascii="Arial" w:eastAsiaTheme="majorEastAsia" w:hAnsi="Arial" w:cs="Arial"/>
        </w:rPr>
        <w:t>Laynez</w:t>
      </w:r>
      <w:proofErr w:type="spellEnd"/>
    </w:p>
    <w:p w:rsidR="001E2D30" w:rsidRPr="00C609F6" w:rsidRDefault="001855B0" w:rsidP="005F5792">
      <w:pPr>
        <w:pStyle w:val="Prrafodelista"/>
        <w:spacing w:after="0" w:line="276" w:lineRule="auto"/>
        <w:rPr>
          <w:rFonts w:ascii="Arial" w:hAnsi="Arial" w:cs="Arial"/>
          <w:bCs/>
          <w:i/>
          <w:iCs/>
          <w:lang w:val="es-ES_tradnl"/>
        </w:rPr>
      </w:pPr>
      <w:r w:rsidRPr="001855B0">
        <w:rPr>
          <w:bCs/>
          <w:iCs/>
          <w:noProof/>
        </w:rPr>
        <w:drawing>
          <wp:anchor distT="0" distB="0" distL="114300" distR="114300" simplePos="0" relativeHeight="251659264" behindDoc="1" locked="0" layoutInCell="1" allowOverlap="1" wp14:anchorId="404CFECE" wp14:editId="64D80BC9">
            <wp:simplePos x="0" y="0"/>
            <wp:positionH relativeFrom="column">
              <wp:posOffset>1842419</wp:posOffset>
            </wp:positionH>
            <wp:positionV relativeFrom="paragraph">
              <wp:posOffset>702699</wp:posOffset>
            </wp:positionV>
            <wp:extent cx="2156346" cy="1617160"/>
            <wp:effectExtent l="0" t="0" r="0" b="2540"/>
            <wp:wrapNone/>
            <wp:docPr id="9" name="Imagen 9" descr="D:\Documents\Apps\Fi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Apps\Firm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346" cy="16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209">
        <w:rPr>
          <w:rFonts w:ascii="Arial" w:hAnsi="Arial" w:cs="Arial"/>
          <w:bCs/>
          <w:i/>
          <w:iCs/>
          <w:lang w:val="es-ES_tradnl"/>
        </w:rPr>
        <w:t>Docente</w:t>
      </w:r>
      <w:r w:rsidR="001E2D30" w:rsidRPr="00C609F6">
        <w:rPr>
          <w:rFonts w:ascii="Arial" w:hAnsi="Arial" w:cs="Arial"/>
          <w:bCs/>
          <w:i/>
          <w:iCs/>
          <w:lang w:val="es-ES_tradnl"/>
        </w:rPr>
        <w:t xml:space="preserve"> </w:t>
      </w:r>
      <w:r w:rsidR="00FE5209">
        <w:rPr>
          <w:rFonts w:ascii="Arial" w:hAnsi="Arial" w:cs="Arial"/>
          <w:bCs/>
          <w:i/>
          <w:iCs/>
          <w:lang w:val="es-ES_tradnl"/>
        </w:rPr>
        <w:t>en Universidad Mari</w:t>
      </w:r>
      <w:r w:rsidR="00D85582">
        <w:rPr>
          <w:rFonts w:ascii="Arial" w:hAnsi="Arial" w:cs="Arial"/>
          <w:bCs/>
          <w:i/>
          <w:iCs/>
          <w:lang w:val="es-ES_tradnl"/>
        </w:rPr>
        <w:t xml:space="preserve"> </w:t>
      </w:r>
      <w:r w:rsidR="00FE5209">
        <w:rPr>
          <w:rFonts w:ascii="Arial" w:hAnsi="Arial" w:cs="Arial"/>
          <w:bCs/>
          <w:i/>
          <w:iCs/>
          <w:lang w:val="es-ES_tradnl"/>
        </w:rPr>
        <w:t>ano Gálvez</w:t>
      </w:r>
      <w:r w:rsidR="001E2D30" w:rsidRPr="00C609F6">
        <w:rPr>
          <w:rFonts w:ascii="Arial" w:hAnsi="Arial" w:cs="Arial"/>
          <w:bCs/>
          <w:i/>
          <w:iCs/>
          <w:lang w:val="es-ES_tradnl"/>
        </w:rPr>
        <w:t>,</w:t>
      </w:r>
      <w:r w:rsidR="002A2F03">
        <w:rPr>
          <w:rFonts w:ascii="Arial" w:hAnsi="Arial" w:cs="Arial"/>
          <w:bCs/>
          <w:i/>
          <w:iCs/>
          <w:lang w:val="es-ES_tradnl"/>
        </w:rPr>
        <w:t xml:space="preserve"> Facultad de Ingeniería y Administración,</w:t>
      </w:r>
      <w:r w:rsidR="002A2F03" w:rsidRPr="00C609F6">
        <w:rPr>
          <w:rFonts w:ascii="Arial" w:hAnsi="Arial" w:cs="Arial"/>
          <w:bCs/>
          <w:i/>
          <w:iCs/>
          <w:lang w:val="es-ES_tradnl"/>
        </w:rPr>
        <w:t xml:space="preserve"> San</w:t>
      </w:r>
      <w:r w:rsidR="002A2F03">
        <w:rPr>
          <w:rFonts w:ascii="Arial" w:hAnsi="Arial" w:cs="Arial"/>
          <w:bCs/>
          <w:i/>
          <w:iCs/>
          <w:lang w:val="es-ES_tradnl"/>
        </w:rPr>
        <w:t>ta Cruz del Quiché, Docente de Universidad San Carlos de Guatemala,</w:t>
      </w:r>
      <w:r w:rsidR="001E2D30" w:rsidRPr="00C609F6">
        <w:rPr>
          <w:rFonts w:ascii="Arial" w:hAnsi="Arial" w:cs="Arial"/>
          <w:bCs/>
          <w:i/>
          <w:iCs/>
          <w:lang w:val="es-ES_tradnl"/>
        </w:rPr>
        <w:t xml:space="preserve"> </w:t>
      </w:r>
      <w:r w:rsidR="002A2F03">
        <w:rPr>
          <w:rFonts w:ascii="Arial" w:hAnsi="Arial" w:cs="Arial"/>
          <w:bCs/>
          <w:i/>
          <w:iCs/>
          <w:lang w:val="es-ES_tradnl"/>
        </w:rPr>
        <w:t xml:space="preserve">Facultad de Matemática y Física y Administración, </w:t>
      </w:r>
      <w:r w:rsidR="001E2D30" w:rsidRPr="00C609F6">
        <w:rPr>
          <w:rFonts w:ascii="Arial" w:hAnsi="Arial" w:cs="Arial"/>
          <w:bCs/>
          <w:i/>
          <w:iCs/>
          <w:lang w:val="es-ES_tradnl"/>
        </w:rPr>
        <w:t>San</w:t>
      </w:r>
      <w:r w:rsidR="00FE5209">
        <w:rPr>
          <w:rFonts w:ascii="Arial" w:hAnsi="Arial" w:cs="Arial"/>
          <w:bCs/>
          <w:i/>
          <w:iCs/>
          <w:lang w:val="es-ES_tradnl"/>
        </w:rPr>
        <w:t>ta Cruz del Quiché;</w:t>
      </w:r>
      <w:r w:rsidR="00FE5209" w:rsidRPr="00C609F6">
        <w:rPr>
          <w:rFonts w:ascii="Arial" w:hAnsi="Arial" w:cs="Arial"/>
          <w:bCs/>
          <w:i/>
          <w:iCs/>
          <w:lang w:val="es-ES_tradnl"/>
        </w:rPr>
        <w:t xml:space="preserve"> Quiché</w:t>
      </w:r>
      <w:r w:rsidR="00800F9E">
        <w:rPr>
          <w:rFonts w:ascii="Arial" w:hAnsi="Arial" w:cs="Arial"/>
          <w:bCs/>
          <w:i/>
          <w:iCs/>
          <w:lang w:val="es-ES_tradnl"/>
        </w:rPr>
        <w:t>, Fundador de RENOVA</w:t>
      </w:r>
      <w:r w:rsidR="00FE5209">
        <w:rPr>
          <w:rFonts w:ascii="Arial" w:hAnsi="Arial" w:cs="Arial"/>
          <w:bCs/>
          <w:i/>
          <w:iCs/>
          <w:lang w:val="es-ES_tradnl"/>
        </w:rPr>
        <w:t>.</w:t>
      </w:r>
    </w:p>
    <w:p w:rsidR="001E2D30" w:rsidRPr="00C609F6" w:rsidRDefault="001E2D30" w:rsidP="00FE5209">
      <w:pPr>
        <w:pStyle w:val="Prrafodelista"/>
        <w:spacing w:after="0" w:line="276" w:lineRule="auto"/>
        <w:rPr>
          <w:rFonts w:ascii="Arial" w:eastAsiaTheme="majorEastAsia" w:hAnsi="Arial" w:cs="Arial"/>
        </w:rPr>
      </w:pPr>
      <w:r w:rsidRPr="00C609F6">
        <w:rPr>
          <w:rStyle w:val="nfasis"/>
          <w:rFonts w:ascii="Arial" w:hAnsi="Arial" w:cs="Arial"/>
        </w:rPr>
        <w:t xml:space="preserve">Cel.: </w:t>
      </w:r>
      <w:r w:rsidR="00FE5209">
        <w:rPr>
          <w:rStyle w:val="Hipervnculo"/>
          <w:rFonts w:ascii="Arial" w:hAnsi="Arial" w:cs="Arial"/>
        </w:rPr>
        <w:t>+502 42</w:t>
      </w:r>
      <w:r w:rsidR="00800F9E">
        <w:rPr>
          <w:rStyle w:val="Hipervnculo"/>
          <w:rFonts w:ascii="Arial" w:hAnsi="Arial" w:cs="Arial"/>
        </w:rPr>
        <w:t>53</w:t>
      </w:r>
      <w:r w:rsidR="00FE5209">
        <w:rPr>
          <w:rStyle w:val="Hipervnculo"/>
          <w:rFonts w:ascii="Arial" w:hAnsi="Arial" w:cs="Arial"/>
        </w:rPr>
        <w:t xml:space="preserve"> </w:t>
      </w:r>
      <w:r w:rsidR="00800F9E">
        <w:rPr>
          <w:rStyle w:val="Hipervnculo"/>
          <w:rFonts w:ascii="Arial" w:hAnsi="Arial" w:cs="Arial"/>
        </w:rPr>
        <w:t>1715</w:t>
      </w:r>
      <w:r w:rsidR="00FE5209" w:rsidRPr="00C609F6">
        <w:rPr>
          <w:rFonts w:ascii="Arial" w:eastAsiaTheme="majorEastAsia" w:hAnsi="Arial" w:cs="Arial"/>
        </w:rPr>
        <w:t xml:space="preserve"> </w:t>
      </w:r>
    </w:p>
    <w:p w:rsidR="00AA1708" w:rsidRPr="000919ED" w:rsidRDefault="00AA1708" w:rsidP="00752F07">
      <w:pPr>
        <w:spacing w:line="276" w:lineRule="auto"/>
        <w:jc w:val="right"/>
        <w:rPr>
          <w:rFonts w:eastAsiaTheme="majorEastAsia"/>
          <w:i/>
        </w:rPr>
      </w:pPr>
      <w:r w:rsidRPr="000919ED">
        <w:rPr>
          <w:rFonts w:eastAsiaTheme="majorEastAsia"/>
          <w:i/>
        </w:rPr>
        <w:t xml:space="preserve">San Andrés Sajcabajá, Quiché; </w:t>
      </w:r>
      <w:r w:rsidR="00AE3DA8">
        <w:rPr>
          <w:rFonts w:eastAsiaTheme="majorEastAsia"/>
          <w:i/>
        </w:rPr>
        <w:t xml:space="preserve">Abril </w:t>
      </w:r>
      <w:r w:rsidR="00DE486F" w:rsidRPr="000919ED">
        <w:rPr>
          <w:rFonts w:eastAsiaTheme="majorEastAsia"/>
          <w:i/>
        </w:rPr>
        <w:t>de</w:t>
      </w:r>
      <w:r w:rsidR="00432891">
        <w:rPr>
          <w:rFonts w:eastAsiaTheme="majorEastAsia"/>
          <w:i/>
        </w:rPr>
        <w:t>l</w:t>
      </w:r>
      <w:r w:rsidR="00DB68B3">
        <w:rPr>
          <w:rFonts w:eastAsiaTheme="majorEastAsia"/>
          <w:i/>
        </w:rPr>
        <w:t xml:space="preserve"> 20</w:t>
      </w:r>
      <w:r w:rsidR="00450F0E">
        <w:rPr>
          <w:rFonts w:eastAsiaTheme="majorEastAsia"/>
          <w:i/>
        </w:rPr>
        <w:t>20</w:t>
      </w:r>
    </w:p>
    <w:p w:rsidR="00FA2D24" w:rsidRDefault="00FA2D24" w:rsidP="005F5792">
      <w:pPr>
        <w:spacing w:after="0" w:line="276" w:lineRule="auto"/>
        <w:jc w:val="center"/>
        <w:rPr>
          <w:rStyle w:val="nfasis"/>
        </w:rPr>
      </w:pPr>
    </w:p>
    <w:p w:rsidR="001855B0" w:rsidRDefault="001855B0" w:rsidP="005F5792">
      <w:pPr>
        <w:spacing w:after="0" w:line="276" w:lineRule="auto"/>
        <w:jc w:val="center"/>
        <w:rPr>
          <w:rStyle w:val="nfasis"/>
        </w:rPr>
      </w:pPr>
    </w:p>
    <w:p w:rsidR="001855B0" w:rsidRDefault="001855B0" w:rsidP="005F5792">
      <w:pPr>
        <w:spacing w:after="0" w:line="276" w:lineRule="auto"/>
        <w:jc w:val="center"/>
        <w:rPr>
          <w:rStyle w:val="nfasis"/>
        </w:rPr>
      </w:pPr>
    </w:p>
    <w:p w:rsidR="006903C7" w:rsidRDefault="006903C7" w:rsidP="005F5792">
      <w:pPr>
        <w:spacing w:after="0" w:line="276" w:lineRule="auto"/>
        <w:jc w:val="center"/>
        <w:rPr>
          <w:bCs/>
          <w:iCs/>
          <w:lang w:val="es-ES_tradnl"/>
        </w:rPr>
      </w:pPr>
    </w:p>
    <w:p w:rsidR="008C4C3B" w:rsidRPr="000919ED" w:rsidRDefault="001260DB" w:rsidP="005F5792">
      <w:pPr>
        <w:spacing w:after="0" w:line="276" w:lineRule="auto"/>
        <w:jc w:val="center"/>
        <w:rPr>
          <w:bCs/>
          <w:iCs/>
          <w:lang w:val="es-ES_tradnl"/>
        </w:rPr>
      </w:pPr>
      <w:r>
        <w:rPr>
          <w:bCs/>
          <w:iCs/>
          <w:lang w:val="es-ES_tradnl"/>
        </w:rPr>
        <w:t>Prof</w:t>
      </w:r>
      <w:r w:rsidR="00CC0794">
        <w:rPr>
          <w:bCs/>
          <w:iCs/>
          <w:lang w:val="es-ES_tradnl"/>
        </w:rPr>
        <w:t>. Antonio Jorge Ricardo Hernández Gonzales</w:t>
      </w:r>
    </w:p>
    <w:p w:rsidR="00DE486F" w:rsidRPr="000919ED" w:rsidRDefault="00F64359" w:rsidP="005F5792">
      <w:pPr>
        <w:spacing w:after="0" w:line="276" w:lineRule="auto"/>
        <w:jc w:val="center"/>
        <w:rPr>
          <w:bCs/>
          <w:iCs/>
          <w:lang w:val="es-ES_tradnl"/>
        </w:rPr>
      </w:pPr>
      <w:r>
        <w:rPr>
          <w:bCs/>
          <w:iCs/>
          <w:lang w:val="es-ES_tradnl"/>
        </w:rPr>
        <w:t>CUI 3404</w:t>
      </w:r>
      <w:r w:rsidR="00DE486F" w:rsidRPr="000919ED">
        <w:rPr>
          <w:bCs/>
          <w:iCs/>
          <w:lang w:val="es-ES_tradnl"/>
        </w:rPr>
        <w:t xml:space="preserve"> </w:t>
      </w:r>
      <w:r>
        <w:rPr>
          <w:bCs/>
          <w:iCs/>
          <w:lang w:val="es-ES_tradnl"/>
        </w:rPr>
        <w:t>04930</w:t>
      </w:r>
      <w:r w:rsidR="00DE486F" w:rsidRPr="000919ED">
        <w:rPr>
          <w:bCs/>
          <w:iCs/>
          <w:lang w:val="es-ES_tradnl"/>
        </w:rPr>
        <w:t xml:space="preserve"> 1414</w:t>
      </w:r>
    </w:p>
    <w:p w:rsidR="005F5792" w:rsidRPr="00FA2D24" w:rsidRDefault="00FA2D24" w:rsidP="00FA2D24">
      <w:pPr>
        <w:spacing w:after="0" w:line="276" w:lineRule="auto"/>
        <w:ind w:left="2880"/>
        <w:rPr>
          <w:bCs/>
          <w:iCs/>
          <w:color w:val="0000FF"/>
          <w:u w:val="single"/>
          <w:lang w:val="es-ES_tradnl"/>
        </w:rPr>
      </w:pPr>
      <w:r>
        <w:rPr>
          <w:bCs/>
          <w:iCs/>
          <w:lang w:val="es-ES_tradnl"/>
        </w:rPr>
        <w:t xml:space="preserve">       </w:t>
      </w:r>
      <w:r w:rsidR="00DE486F" w:rsidRPr="000919ED">
        <w:rPr>
          <w:bCs/>
          <w:iCs/>
          <w:lang w:val="es-ES_tradnl"/>
        </w:rPr>
        <w:t xml:space="preserve">Cel.: </w:t>
      </w:r>
      <w:r w:rsidR="007474A0">
        <w:rPr>
          <w:rStyle w:val="Hipervnculo"/>
          <w:bCs/>
          <w:iCs/>
          <w:lang w:val="es-ES_tradnl"/>
        </w:rPr>
        <w:t>+502 4209 0991</w:t>
      </w:r>
      <w:bookmarkStart w:id="0" w:name="_GoBack"/>
      <w:bookmarkEnd w:id="0"/>
    </w:p>
    <w:sectPr w:rsidR="005F5792" w:rsidRPr="00FA2D24" w:rsidSect="00C134B8">
      <w:headerReference w:type="default" r:id="rId14"/>
      <w:footerReference w:type="default" r:id="rId15"/>
      <w:headerReference w:type="first" r:id="rId16"/>
      <w:footerReference w:type="first" r:id="rId17"/>
      <w:pgSz w:w="12242" w:h="18722" w:code="1"/>
      <w:pgMar w:top="1418" w:right="1418" w:bottom="1418" w:left="1418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430" w:rsidRDefault="00125430">
      <w:pPr>
        <w:spacing w:after="0" w:line="240" w:lineRule="auto"/>
      </w:pPr>
      <w:r>
        <w:separator/>
      </w:r>
    </w:p>
  </w:endnote>
  <w:endnote w:type="continuationSeparator" w:id="0">
    <w:p w:rsidR="00125430" w:rsidRDefault="0012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40A" w:rsidRDefault="00D30B2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wp:positionH relativeFrom="margin">
                <wp:posOffset>6062345</wp:posOffset>
              </wp:positionH>
              <wp:positionV relativeFrom="margin">
                <wp:posOffset>7051675</wp:posOffset>
              </wp:positionV>
              <wp:extent cx="128270" cy="2823210"/>
              <wp:effectExtent l="0" t="0" r="0" b="0"/>
              <wp:wrapNone/>
              <wp:docPr id="6" name="Rectá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A2D2FFD" id="Rectángulo 6" o:spid="_x0000_s1026" style="position:absolute;margin-left:477.35pt;margin-top:555.25pt;width:10.1pt;height:222.3pt;z-index:25167769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UGnAIAADQFAAAOAAAAZHJzL2Uyb0RvYy54bWysVNuO0zAQfUfiHyy/d3MhvSTadLXbpQhp&#10;gRULH+DGTmLhG7bbdEF8DN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" fillcolor="#d1282e [3215]" stroked="f">
              <w10:wrap anchorx="margin" anchory="margin"/>
            </v:rect>
          </w:pict>
        </mc:Fallback>
      </mc:AlternateContent>
    </w:r>
    <w:r w:rsidR="0082573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6DFCA01" id="Rectá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FZfwIAAP4EAAAOAAAAZHJzL2Uyb0RvYy54bWysVFGO0zAQ/UfiDpb/u2m6STeNmq5WTYuQ&#10;FlixcAA3dhILxza223RZcRjO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" filled="f">
              <w10:wrap anchorx="margin" anchory="margin"/>
            </v:rect>
          </w:pict>
        </mc:Fallback>
      </mc:AlternateContent>
    </w:r>
  </w:p>
  <w:p w:rsidR="0030140A" w:rsidRDefault="0082573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6693535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7961630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0140A" w:rsidRDefault="00317E38">
                          <w:pPr>
                            <w:pStyle w:val="Ttulo10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>Ricardo hernáNDEZ</w:t>
                          </w:r>
                          <w:r w:rsidR="00AA1708">
                            <w:rPr>
                              <w:spacing w:val="1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IbVksLwIAAFQ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30140A" w:rsidRDefault="00317E38">
                    <w:pPr>
                      <w:pStyle w:val="Ttulo10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  <w:lang w:val="es-ES"/>
                      </w:rPr>
                      <w:t>Ricardo hernáNDEZ</w:t>
                    </w:r>
                    <w:r w:rsidR="00AA1708">
                      <w:rPr>
                        <w:spacing w:val="10"/>
                        <w:sz w:val="24"/>
                        <w:szCs w:val="24"/>
                        <w:lang w:val="es-ES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81" w:rsidRDefault="0061458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wp:positionH relativeFrom="margin">
                <wp:posOffset>6071870</wp:posOffset>
              </wp:positionH>
              <wp:positionV relativeFrom="margin">
                <wp:posOffset>7013575</wp:posOffset>
              </wp:positionV>
              <wp:extent cx="128270" cy="2823210"/>
              <wp:effectExtent l="0" t="0" r="0" b="0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4650375" id="Rectángulo 3" o:spid="_x0000_s1026" style="position:absolute;margin-left:478.1pt;margin-top:552.25pt;width:10.1pt;height:222.3pt;z-index:25168281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FtnQIAADQFAAAOAAAAZHJzL2Uyb0RvYy54bWysVF1uEzEQfkfiDpbf0/3ppsmuuqnahCCk&#10;AhWFAzi2d9fCaxvbyaZFHIaz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430" w:rsidRDefault="00125430">
      <w:pPr>
        <w:spacing w:after="0" w:line="240" w:lineRule="auto"/>
      </w:pPr>
      <w:r>
        <w:separator/>
      </w:r>
    </w:p>
  </w:footnote>
  <w:footnote w:type="continuationSeparator" w:id="0">
    <w:p w:rsidR="00125430" w:rsidRDefault="0012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B28" w:rsidRDefault="00D30B2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wp:positionH relativeFrom="margin">
                <wp:posOffset>6062345</wp:posOffset>
              </wp:positionH>
              <wp:positionV relativeFrom="margin">
                <wp:posOffset>-261620</wp:posOffset>
              </wp:positionV>
              <wp:extent cx="128270" cy="6297930"/>
              <wp:effectExtent l="0" t="0" r="0" b="1905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317346A" id="Rectángulo 5" o:spid="_x0000_s1026" style="position:absolute;margin-left:477.35pt;margin-top:-20.6pt;width:10.1pt;height:495.9pt;z-index:25167667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YMnQIAADQFAAAOAAAAZHJzL2Uyb0RvYy54bWysVNuO0zAQfUfiHyy/d3MhvSTadLXbpQhp&#10;gRULH+A6TmLhG7bbdEF8DN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" fillcolor="black [3213]" stroked="f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40A" w:rsidRDefault="0030140A">
    <w:pPr>
      <w:pStyle w:val="Encabezado"/>
    </w:pPr>
  </w:p>
  <w:p w:rsidR="0030140A" w:rsidRDefault="0061458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wp:positionH relativeFrom="margin">
                <wp:posOffset>6071870</wp:posOffset>
              </wp:positionH>
              <wp:positionV relativeFrom="margin">
                <wp:posOffset>-261620</wp:posOffset>
              </wp:positionV>
              <wp:extent cx="128270" cy="6297930"/>
              <wp:effectExtent l="0" t="0" r="0" b="1905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1F16D6E" id="Rectángulo 2" o:spid="_x0000_s1026" style="position:absolute;margin-left:478.1pt;margin-top:-20.6pt;width:10.1pt;height:495.9pt;z-index:25168179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UxnQIAADQFAAAOAAAAZHJzL2Uyb0RvYy54bWysVNuO0zAQfUfiHyy/d3MhvSTadLXbpQhp&#10;gRULH+A6TmLh2MZ2my6Ij+Fb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" fillcolor="black [3213]" stroked="f">
              <w10:wrap anchorx="margin" anchory="margin"/>
            </v:rect>
          </w:pict>
        </mc:Fallback>
      </mc:AlternateContent>
    </w:r>
    <w:r w:rsidR="00C134B8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posOffset>-128905</wp:posOffset>
              </wp:positionH>
              <wp:positionV relativeFrom="margin">
                <wp:posOffset>-262255</wp:posOffset>
              </wp:positionV>
              <wp:extent cx="6310630" cy="10553700"/>
              <wp:effectExtent l="0" t="0" r="13970" b="19050"/>
              <wp:wrapNone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0630" cy="105537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44180A" id="Rectángulo 1" o:spid="_x0000_s1026" style="position:absolute;margin-left:-10.15pt;margin-top:-20.65pt;width:496.9pt;height:83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" fill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F4400AA"/>
    <w:multiLevelType w:val="hybridMultilevel"/>
    <w:tmpl w:val="BCEEA9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C4EC6"/>
    <w:multiLevelType w:val="multilevel"/>
    <w:tmpl w:val="98C0AD68"/>
    <w:lvl w:ilvl="0">
      <w:start w:val="2005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2006"/>
      <w:numFmt w:val="decimal"/>
      <w:lvlText w:val="%1-%2"/>
      <w:lvlJc w:val="left"/>
      <w:pPr>
        <w:ind w:left="1155" w:hanging="11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0733AE"/>
    <w:multiLevelType w:val="hybridMultilevel"/>
    <w:tmpl w:val="1BE22E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404C"/>
    <w:multiLevelType w:val="hybridMultilevel"/>
    <w:tmpl w:val="A4ACFB0C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2A3AB3"/>
    <w:multiLevelType w:val="hybridMultilevel"/>
    <w:tmpl w:val="62722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44E3"/>
    <w:multiLevelType w:val="hybridMultilevel"/>
    <w:tmpl w:val="051EC8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C210B"/>
    <w:multiLevelType w:val="hybridMultilevel"/>
    <w:tmpl w:val="2DEAD05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E034D"/>
    <w:multiLevelType w:val="hybridMultilevel"/>
    <w:tmpl w:val="B37C1386"/>
    <w:lvl w:ilvl="0" w:tplc="10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A1A50"/>
    <w:multiLevelType w:val="hybridMultilevel"/>
    <w:tmpl w:val="32462106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0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7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47"/>
    <w:rsid w:val="00006974"/>
    <w:rsid w:val="00027A7E"/>
    <w:rsid w:val="00081579"/>
    <w:rsid w:val="000919ED"/>
    <w:rsid w:val="000E490C"/>
    <w:rsid w:val="000F1EDB"/>
    <w:rsid w:val="00125430"/>
    <w:rsid w:val="001260DB"/>
    <w:rsid w:val="00126228"/>
    <w:rsid w:val="00133936"/>
    <w:rsid w:val="0013563D"/>
    <w:rsid w:val="0015445C"/>
    <w:rsid w:val="001726BA"/>
    <w:rsid w:val="00175D83"/>
    <w:rsid w:val="00176083"/>
    <w:rsid w:val="00177F07"/>
    <w:rsid w:val="001855B0"/>
    <w:rsid w:val="001A19D5"/>
    <w:rsid w:val="001D3703"/>
    <w:rsid w:val="001D4835"/>
    <w:rsid w:val="001E2D30"/>
    <w:rsid w:val="0023041A"/>
    <w:rsid w:val="0023670F"/>
    <w:rsid w:val="002674E5"/>
    <w:rsid w:val="00294C47"/>
    <w:rsid w:val="002A2F03"/>
    <w:rsid w:val="002C0627"/>
    <w:rsid w:val="002D600E"/>
    <w:rsid w:val="0030140A"/>
    <w:rsid w:val="00317E38"/>
    <w:rsid w:val="003A2CE5"/>
    <w:rsid w:val="003A66E3"/>
    <w:rsid w:val="00416A34"/>
    <w:rsid w:val="00432891"/>
    <w:rsid w:val="00450F0E"/>
    <w:rsid w:val="00464879"/>
    <w:rsid w:val="00483CD6"/>
    <w:rsid w:val="004C770D"/>
    <w:rsid w:val="004E09A7"/>
    <w:rsid w:val="004F7BC8"/>
    <w:rsid w:val="00506B7C"/>
    <w:rsid w:val="005110B4"/>
    <w:rsid w:val="005132AC"/>
    <w:rsid w:val="00543981"/>
    <w:rsid w:val="005462BC"/>
    <w:rsid w:val="00550C5D"/>
    <w:rsid w:val="00587751"/>
    <w:rsid w:val="005B2F6A"/>
    <w:rsid w:val="005B4C99"/>
    <w:rsid w:val="005D5A2D"/>
    <w:rsid w:val="005F22B3"/>
    <w:rsid w:val="005F5792"/>
    <w:rsid w:val="006121AD"/>
    <w:rsid w:val="00614212"/>
    <w:rsid w:val="00614581"/>
    <w:rsid w:val="0061508D"/>
    <w:rsid w:val="006163F5"/>
    <w:rsid w:val="006221A0"/>
    <w:rsid w:val="0067049A"/>
    <w:rsid w:val="00680213"/>
    <w:rsid w:val="00687139"/>
    <w:rsid w:val="006903C7"/>
    <w:rsid w:val="006E2944"/>
    <w:rsid w:val="00703737"/>
    <w:rsid w:val="007474A0"/>
    <w:rsid w:val="00747EF2"/>
    <w:rsid w:val="00752F07"/>
    <w:rsid w:val="00756708"/>
    <w:rsid w:val="00757558"/>
    <w:rsid w:val="00760646"/>
    <w:rsid w:val="007969CC"/>
    <w:rsid w:val="007B2A53"/>
    <w:rsid w:val="007D5C6E"/>
    <w:rsid w:val="007E1EFC"/>
    <w:rsid w:val="00800F9E"/>
    <w:rsid w:val="0082573C"/>
    <w:rsid w:val="0083341C"/>
    <w:rsid w:val="00844C7B"/>
    <w:rsid w:val="0085551F"/>
    <w:rsid w:val="0088746B"/>
    <w:rsid w:val="00890D3F"/>
    <w:rsid w:val="008C3988"/>
    <w:rsid w:val="008C4C3B"/>
    <w:rsid w:val="008F7C23"/>
    <w:rsid w:val="00905A1D"/>
    <w:rsid w:val="00971F73"/>
    <w:rsid w:val="009775A3"/>
    <w:rsid w:val="009814B0"/>
    <w:rsid w:val="009B0056"/>
    <w:rsid w:val="009C3C2B"/>
    <w:rsid w:val="009C7375"/>
    <w:rsid w:val="009D0A6C"/>
    <w:rsid w:val="009F409C"/>
    <w:rsid w:val="00A156E0"/>
    <w:rsid w:val="00A27EB3"/>
    <w:rsid w:val="00A53B06"/>
    <w:rsid w:val="00A547B2"/>
    <w:rsid w:val="00AA1708"/>
    <w:rsid w:val="00AA3148"/>
    <w:rsid w:val="00AA3EC1"/>
    <w:rsid w:val="00AA6277"/>
    <w:rsid w:val="00AC3DBE"/>
    <w:rsid w:val="00AD730D"/>
    <w:rsid w:val="00AE3DA8"/>
    <w:rsid w:val="00B0527B"/>
    <w:rsid w:val="00B16EBD"/>
    <w:rsid w:val="00B26B5C"/>
    <w:rsid w:val="00B272E4"/>
    <w:rsid w:val="00B47762"/>
    <w:rsid w:val="00B57A0C"/>
    <w:rsid w:val="00B747CD"/>
    <w:rsid w:val="00BD19BB"/>
    <w:rsid w:val="00BF1092"/>
    <w:rsid w:val="00BF4B28"/>
    <w:rsid w:val="00C118C7"/>
    <w:rsid w:val="00C134B8"/>
    <w:rsid w:val="00C25D97"/>
    <w:rsid w:val="00C26D4E"/>
    <w:rsid w:val="00C302DB"/>
    <w:rsid w:val="00C42A16"/>
    <w:rsid w:val="00C572F5"/>
    <w:rsid w:val="00C609F6"/>
    <w:rsid w:val="00CA103F"/>
    <w:rsid w:val="00CC0794"/>
    <w:rsid w:val="00CD3C0C"/>
    <w:rsid w:val="00CF27ED"/>
    <w:rsid w:val="00D03C57"/>
    <w:rsid w:val="00D11755"/>
    <w:rsid w:val="00D2790D"/>
    <w:rsid w:val="00D30B28"/>
    <w:rsid w:val="00D54FBD"/>
    <w:rsid w:val="00D554BA"/>
    <w:rsid w:val="00D6546C"/>
    <w:rsid w:val="00D853F4"/>
    <w:rsid w:val="00D85582"/>
    <w:rsid w:val="00D8665C"/>
    <w:rsid w:val="00D90199"/>
    <w:rsid w:val="00D92713"/>
    <w:rsid w:val="00D93D26"/>
    <w:rsid w:val="00DA21CD"/>
    <w:rsid w:val="00DA628E"/>
    <w:rsid w:val="00DB68B3"/>
    <w:rsid w:val="00DD7C18"/>
    <w:rsid w:val="00DE486F"/>
    <w:rsid w:val="00E210EE"/>
    <w:rsid w:val="00E26A29"/>
    <w:rsid w:val="00E31575"/>
    <w:rsid w:val="00E466F7"/>
    <w:rsid w:val="00F17695"/>
    <w:rsid w:val="00F603B0"/>
    <w:rsid w:val="00F64359"/>
    <w:rsid w:val="00F8632F"/>
    <w:rsid w:val="00F917EB"/>
    <w:rsid w:val="00FA2D24"/>
    <w:rsid w:val="00FA7291"/>
    <w:rsid w:val="00FB5825"/>
    <w:rsid w:val="00FE1411"/>
    <w:rsid w:val="00FE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691E75"/>
  <w15:docId w15:val="{C078F72D-B03C-4307-AD8F-A196E0FD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7ED"/>
    <w:pPr>
      <w:spacing w:line="288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Ttulo10">
    <w:name w:val="Título1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Fuentedeprrafopredeter"/>
    <w:link w:val="Ttulo10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7A7A7A" w:themeColor="accent1"/>
      <w:sz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F7F7F" w:themeColor="text1" w:themeTint="80"/>
      <w:sz w:val="2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7A7A7A" w:themeColor="accent1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D1282E" w:themeColor="text2"/>
    </w:rPr>
  </w:style>
  <w:style w:type="character" w:styleId="Referenciasutil">
    <w:name w:val="Subtle Reference"/>
    <w:basedOn w:val="Fuentedeprrafopredeter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pPr>
      <w:spacing w:before="12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rPr>
      <w:b w:val="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Nombre">
    <w:name w:val="Nombre"/>
    <w:basedOn w:val="Ttulo10"/>
    <w:qFormat/>
    <w:rPr>
      <w:sz w:val="48"/>
    </w:rPr>
  </w:style>
  <w:style w:type="table" w:styleId="Listavistosa-nfasis1">
    <w:name w:val="Colorful List Accent 1"/>
    <w:basedOn w:val="Tablanormal"/>
    <w:uiPriority w:val="72"/>
    <w:semiHidden/>
    <w:unhideWhenUsed/>
    <w:rsid w:val="005B2F6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A01" w:themeFill="accent2" w:themeFillShade="CC"/>
      </w:tcPr>
    </w:tblStylePr>
    <w:tblStylePr w:type="lastRow">
      <w:rPr>
        <w:b/>
        <w:bCs/>
        <w:color w:val="C39A0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character" w:styleId="Hipervnculo">
    <w:name w:val="Hyperlink"/>
    <w:uiPriority w:val="99"/>
    <w:unhideWhenUsed/>
    <w:rsid w:val="00B0527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77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\Users\HP\Documents\PERSONALES\2017\Diplomado%20Psicolog&#237;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orgeajrha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22965074A4445AA91141E192EB4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A7F5F-86C6-4171-A1B7-511F4EE005F5}"/>
      </w:docPartPr>
      <w:docPartBody>
        <w:p w:rsidR="00265444" w:rsidRDefault="00A45D75">
          <w:pPr>
            <w:pStyle w:val="1A22965074A4445AA91141E192EB43F7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2D1A74A0A479453F968B1E38CCE6F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00CE2-F4E5-4D6B-8E12-F845DE0161D2}"/>
      </w:docPartPr>
      <w:docPartBody>
        <w:p w:rsidR="00265444" w:rsidRDefault="00A45D75">
          <w:pPr>
            <w:pStyle w:val="2D1A74A0A479453F968B1E38CCE6F9BB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99F5187D7ED043C383895A45C938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94F62-1B6E-4FF6-8366-B0F8DA13A618}"/>
      </w:docPartPr>
      <w:docPartBody>
        <w:p w:rsidR="00265444" w:rsidRDefault="00A45D75">
          <w:pPr>
            <w:pStyle w:val="99F5187D7ED043C383895A45C9389B2D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CB"/>
    <w:rsid w:val="001F4B29"/>
    <w:rsid w:val="00265444"/>
    <w:rsid w:val="003E7257"/>
    <w:rsid w:val="00652019"/>
    <w:rsid w:val="00676A9A"/>
    <w:rsid w:val="00756F02"/>
    <w:rsid w:val="00843CB3"/>
    <w:rsid w:val="0095281F"/>
    <w:rsid w:val="00975A3C"/>
    <w:rsid w:val="009B73CD"/>
    <w:rsid w:val="009F6C6B"/>
    <w:rsid w:val="00A45D75"/>
    <w:rsid w:val="00B137CB"/>
    <w:rsid w:val="00B17490"/>
    <w:rsid w:val="00B22E3C"/>
    <w:rsid w:val="00B25740"/>
    <w:rsid w:val="00B35FCC"/>
    <w:rsid w:val="00D43608"/>
    <w:rsid w:val="00D603D1"/>
    <w:rsid w:val="00D6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B137CB"/>
    <w:rPr>
      <w:color w:val="808080"/>
    </w:rPr>
  </w:style>
  <w:style w:type="paragraph" w:customStyle="1" w:styleId="1A22965074A4445AA91141E192EB43F7">
    <w:name w:val="1A22965074A4445AA91141E192EB43F7"/>
  </w:style>
  <w:style w:type="paragraph" w:customStyle="1" w:styleId="2D1A74A0A479453F968B1E38CCE6F9BB">
    <w:name w:val="2D1A74A0A479453F968B1E38CCE6F9BB"/>
  </w:style>
  <w:style w:type="paragraph" w:customStyle="1" w:styleId="1A4AEE4B181D46609103D06D0B000BA7">
    <w:name w:val="1A4AEE4B181D46609103D06D0B000BA7"/>
  </w:style>
  <w:style w:type="paragraph" w:customStyle="1" w:styleId="99F5187D7ED043C383895A45C9389B2D">
    <w:name w:val="99F5187D7ED043C383895A45C9389B2D"/>
  </w:style>
  <w:style w:type="paragraph" w:customStyle="1" w:styleId="5D0B5F5B870C4E17BF2683749222F16C">
    <w:name w:val="5D0B5F5B870C4E17BF2683749222F16C"/>
  </w:style>
  <w:style w:type="paragraph" w:customStyle="1" w:styleId="D32FA5ABB47E4FBE86EA44F6681C8013">
    <w:name w:val="D32FA5ABB47E4FBE86EA44F6681C8013"/>
  </w:style>
  <w:style w:type="paragraph" w:customStyle="1" w:styleId="F9DD43F122E5450BB25A6391AD510067">
    <w:name w:val="F9DD43F122E5450BB25A6391AD510067"/>
  </w:style>
  <w:style w:type="paragraph" w:customStyle="1" w:styleId="7AA67C3C8EDD4B76A592D8BA12C5118B">
    <w:name w:val="7AA67C3C8EDD4B76A592D8BA12C5118B"/>
  </w:style>
  <w:style w:type="paragraph" w:customStyle="1" w:styleId="4FF94D6331C0480EB2F7ABDBB5CDC636">
    <w:name w:val="4FF94D6331C0480EB2F7ABDBB5CDC636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44546A" w:themeColor="text2"/>
    </w:rPr>
  </w:style>
  <w:style w:type="paragraph" w:customStyle="1" w:styleId="01D648A3800146E899262227CF1DF851">
    <w:name w:val="01D648A3800146E899262227CF1DF851"/>
  </w:style>
  <w:style w:type="paragraph" w:customStyle="1" w:styleId="5E40B3E99A66436FB256AF6A491AADD2">
    <w:name w:val="5E40B3E99A66436FB256AF6A491AADD2"/>
  </w:style>
  <w:style w:type="paragraph" w:customStyle="1" w:styleId="17562880046B433FB1066360FBEAAC25">
    <w:name w:val="17562880046B433FB1066360FBEAAC25"/>
  </w:style>
  <w:style w:type="paragraph" w:customStyle="1" w:styleId="B5031C8A235642448D0E35B0B1B2D9D4">
    <w:name w:val="B5031C8A235642448D0E35B0B1B2D9D4"/>
  </w:style>
  <w:style w:type="paragraph" w:customStyle="1" w:styleId="E34C11E36D2445FCAF72A47E906A2D58">
    <w:name w:val="E34C11E36D2445FCAF72A47E906A2D58"/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customStyle="1" w:styleId="EFEB44ACF52144999BD0658BCD0AE05D">
    <w:name w:val="EFEB44ACF52144999BD0658BCD0AE05D"/>
  </w:style>
  <w:style w:type="paragraph" w:customStyle="1" w:styleId="83C5E063DEF844DE8CDBB66D274AE2C0">
    <w:name w:val="83C5E063DEF844DE8CDBB66D274AE2C0"/>
  </w:style>
  <w:style w:type="paragraph" w:customStyle="1" w:styleId="083AE1D9C6B34877A7381B30FAE56445">
    <w:name w:val="083AE1D9C6B34877A7381B30FAE56445"/>
  </w:style>
  <w:style w:type="paragraph" w:customStyle="1" w:styleId="E94C6FDC624C47CDB266B142A414ACDC">
    <w:name w:val="E94C6FDC624C47CDB266B142A414ACDC"/>
  </w:style>
  <w:style w:type="paragraph" w:customStyle="1" w:styleId="4912A03FC7F94A85AC677ACEBB6EF40B">
    <w:name w:val="4912A03FC7F94A85AC677ACEBB6EF40B"/>
    <w:rsid w:val="00B137CB"/>
  </w:style>
  <w:style w:type="paragraph" w:customStyle="1" w:styleId="1E059E96038D42D1A210FA1097571149">
    <w:name w:val="1E059E96038D42D1A210FA1097571149"/>
    <w:rsid w:val="00B137CB"/>
  </w:style>
  <w:style w:type="paragraph" w:customStyle="1" w:styleId="F658ED4266BE4DA5A4D75F5F38153C6F">
    <w:name w:val="F658ED4266BE4DA5A4D75F5F38153C6F"/>
    <w:rsid w:val="00B137CB"/>
  </w:style>
  <w:style w:type="paragraph" w:customStyle="1" w:styleId="6EBA7B06A2D14405AE011D866290E8C9">
    <w:name w:val="6EBA7B06A2D14405AE011D866290E8C9"/>
    <w:rsid w:val="00B137CB"/>
  </w:style>
  <w:style w:type="paragraph" w:customStyle="1" w:styleId="80BBB0F9931947FD8D3C351FD5624FA1">
    <w:name w:val="80BBB0F9931947FD8D3C351FD5624FA1"/>
    <w:rsid w:val="00B137CB"/>
  </w:style>
  <w:style w:type="paragraph" w:customStyle="1" w:styleId="60CCE3954F2B4198878D63D1B938DDBC">
    <w:name w:val="60CCE3954F2B4198878D63D1B938DDBC"/>
    <w:rsid w:val="00B137CB"/>
  </w:style>
  <w:style w:type="paragraph" w:customStyle="1" w:styleId="70CA814F1B734C2681CCF73D0294D490">
    <w:name w:val="70CA814F1B734C2681CCF73D0294D490"/>
    <w:rsid w:val="00B137CB"/>
  </w:style>
  <w:style w:type="paragraph" w:customStyle="1" w:styleId="4FBA31C66DB048B38FE2D8E6A54C1E84">
    <w:name w:val="4FBA31C66DB048B38FE2D8E6A54C1E84"/>
    <w:rsid w:val="00B137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Dirección: 9ª. Avenida 2-88 zona 4, San Andrés Sajcabajá; Quiché.</CompanyAddress>
  <CompanyPhone>+502 3339 0301</CompanyPhone>
  <CompanyFax/>
  <CompanyEmail>hernandezjl369@gmail.com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6F0393F-8CAE-4F0C-9AE3-E6DBCB74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1260</TotalTime>
  <Pages>3</Pages>
  <Words>969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Jorge Ricardo Hernández Gonzales</dc:creator>
  <cp:lastModifiedBy>rychy</cp:lastModifiedBy>
  <cp:revision>75</cp:revision>
  <cp:lastPrinted>2021-04-16T17:57:00Z</cp:lastPrinted>
  <dcterms:created xsi:type="dcterms:W3CDTF">2017-12-20T16:04:00Z</dcterms:created>
  <dcterms:modified xsi:type="dcterms:W3CDTF">2021-06-03T04:55:00Z</dcterms:modified>
</cp:coreProperties>
</file>